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416864" w:rsidRDefault="00F540CA">
          <w:pPr>
            <w:rPr>
              <w:kern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697DDF63" wp14:editId="1CEFB97A">
                    <wp:simplePos x="0" y="0"/>
                    <wp:positionH relativeFrom="margin">
                      <wp:posOffset>-177652</wp:posOffset>
                    </wp:positionH>
                    <wp:positionV relativeFrom="margin">
                      <wp:posOffset>-218618</wp:posOffset>
                    </wp:positionV>
                    <wp:extent cx="6500495" cy="6684807"/>
                    <wp:effectExtent l="0" t="0" r="0" b="1905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00495" cy="6684807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96AB4" w:rsidRDefault="00396AB4" w:rsidP="00C63F25">
                                <w:pPr>
                                  <w:pStyle w:val="En-tte"/>
                                  <w:tabs>
                                    <w:tab w:val="left" w:pos="6765"/>
                                  </w:tabs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4518837" cy="1902171"/>
                                      <wp:effectExtent l="0" t="0" r="0" b="3175"/>
                                      <wp:docPr id="35" name="Image 3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5" name="ENSA transparent222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565284" cy="1921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924493" cy="1849095"/>
                                      <wp:effectExtent l="0" t="0" r="0" b="0"/>
                                      <wp:docPr id="36" name="Image 3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6" name="UH1.pn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31372" cy="18557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7DDF6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-14pt;margin-top:-17.2pt;width:511.85pt;height:526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" stroked="f" strokeweight=".5pt">
                    <v:fill r:id="rId11" o:title="" recolor="t" rotate="t" type="frame"/>
                    <v:textbox inset="0,0,0,0">
                      <w:txbxContent>
                        <w:p w:rsidR="00396AB4" w:rsidRDefault="00396AB4" w:rsidP="00C63F25">
                          <w:pPr>
                            <w:pStyle w:val="En-tte"/>
                            <w:tabs>
                              <w:tab w:val="left" w:pos="6765"/>
                            </w:tabs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4518837" cy="1902171"/>
                                <wp:effectExtent l="0" t="0" r="0" b="3175"/>
                                <wp:docPr id="35" name="Image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ENSA transparent222.pn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65284" cy="19217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24493" cy="1849095"/>
                                <wp:effectExtent l="0" t="0" r="0" b="0"/>
                                <wp:docPr id="36" name="Image 3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UH1.png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31372" cy="185570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73DD2">
            <w:rPr>
              <w:noProof/>
            </w:rPr>
            <w:drawing>
              <wp:inline distT="0" distB="0" distL="0" distR="0" wp14:anchorId="64BC201B" wp14:editId="20288FD7">
                <wp:extent cx="6134100" cy="2457450"/>
                <wp:effectExtent l="0" t="0" r="0" b="0"/>
                <wp:docPr id="18" name="Image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2457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16864" w:rsidRPr="005F4B2E" w:rsidRDefault="00806B5D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  <w:lang w:val="fr-M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1156C84A" wp14:editId="494E87CA">
                    <wp:simplePos x="0" y="0"/>
                    <wp:positionH relativeFrom="column">
                      <wp:posOffset>-228600</wp:posOffset>
                    </wp:positionH>
                    <wp:positionV relativeFrom="paragraph">
                      <wp:posOffset>1196975</wp:posOffset>
                    </wp:positionV>
                    <wp:extent cx="2466975" cy="571500"/>
                    <wp:effectExtent l="0" t="0" r="0" b="0"/>
                    <wp:wrapNone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66975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96AB4" w:rsidRPr="00533BE7" w:rsidRDefault="00396AB4" w:rsidP="00F73DD2">
                                <w:pPr>
                                  <w:pStyle w:val="En-tte"/>
                                  <w:tabs>
                                    <w:tab w:val="left" w:pos="6765"/>
                                  </w:tabs>
                                  <w:jc w:val="center"/>
                                  <w:rPr>
                                    <w:b/>
                                    <w:color w:val="262626" w:themeColor="text1" w:themeTint="D9"/>
                                    <w:sz w:val="56"/>
                                    <w:szCs w:val="5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33BE7">
                                  <w:rPr>
                                    <w:rFonts w:ascii="Arial" w:hAnsi="Arial" w:cs="Arial"/>
                                    <w:b/>
                                    <w:color w:val="262626" w:themeColor="text1" w:themeTint="D9"/>
                                    <w:sz w:val="56"/>
                                    <w:szCs w:val="5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Réalisé par: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56C84A" id="Zone de texte 20" o:spid="_x0000_s1027" type="#_x0000_t202" style="position:absolute;margin-left:-18pt;margin-top:94.25pt;width:194.25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" filled="f" stroked="f">
                    <v:textbox>
                      <w:txbxContent>
                        <w:p w:rsidR="00396AB4" w:rsidRPr="00533BE7" w:rsidRDefault="00396AB4" w:rsidP="00F73DD2">
                          <w:pPr>
                            <w:pStyle w:val="En-tte"/>
                            <w:tabs>
                              <w:tab w:val="left" w:pos="6765"/>
                            </w:tabs>
                            <w:jc w:val="center"/>
                            <w:rPr>
                              <w:b/>
                              <w:color w:val="262626" w:themeColor="text1" w:themeTint="D9"/>
                              <w:sz w:val="56"/>
                              <w:szCs w:val="56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533BE7">
                            <w:rPr>
                              <w:rFonts w:ascii="Arial" w:hAnsi="Arial" w:cs="Arial"/>
                              <w:b/>
                              <w:color w:val="262626" w:themeColor="text1" w:themeTint="D9"/>
                              <w:sz w:val="56"/>
                              <w:szCs w:val="56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Réalisé par: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35B9E21A" wp14:editId="3723CDF9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1625600</wp:posOffset>
                    </wp:positionV>
                    <wp:extent cx="3800475" cy="923925"/>
                    <wp:effectExtent l="0" t="0" r="0" b="9525"/>
                    <wp:wrapNone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00475" cy="923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96AB4" w:rsidRDefault="00396AB4" w:rsidP="00F73DD2">
                                <w:pPr>
                                  <w:pStyle w:val="En-tte"/>
                                  <w:tabs>
                                    <w:tab w:val="left" w:pos="6765"/>
                                  </w:tabs>
                                  <w:jc w:val="center"/>
                                  <w:rPr>
                                    <w:b/>
                                    <w:color w:val="70AD47"/>
                                    <w:spacing w:val="10"/>
                                    <w:sz w:val="44"/>
                                    <w:szCs w:val="44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 w:rsidRPr="00533BE7">
                                  <w:rPr>
                                    <w:b/>
                                    <w:color w:val="70AD47"/>
                                    <w:spacing w:val="10"/>
                                    <w:sz w:val="44"/>
                                    <w:szCs w:val="44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Mohamed soulaimani</w:t>
                                </w:r>
                              </w:p>
                              <w:p w:rsidR="00396AB4" w:rsidRDefault="00396AB4" w:rsidP="00984190">
                                <w:pPr>
                                  <w:pStyle w:val="En-tte"/>
                                  <w:tabs>
                                    <w:tab w:val="left" w:pos="6765"/>
                                  </w:tabs>
                                  <w:jc w:val="center"/>
                                  <w:rPr>
                                    <w:b/>
                                    <w:color w:val="70AD47"/>
                                    <w:spacing w:val="10"/>
                                    <w:sz w:val="44"/>
                                    <w:szCs w:val="44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70AD47"/>
                                    <w:spacing w:val="10"/>
                                    <w:sz w:val="44"/>
                                    <w:szCs w:val="44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Tarik ait addi</w:t>
                                </w:r>
                              </w:p>
                              <w:p w:rsidR="00396AB4" w:rsidRPr="00533BE7" w:rsidRDefault="00396AB4" w:rsidP="00C63F25">
                                <w:pPr>
                                  <w:pStyle w:val="En-tte"/>
                                  <w:tabs>
                                    <w:tab w:val="left" w:pos="6765"/>
                                  </w:tabs>
                                  <w:rPr>
                                    <w:b/>
                                    <w:color w:val="70AD47"/>
                                    <w:spacing w:val="10"/>
                                    <w:sz w:val="44"/>
                                    <w:szCs w:val="44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B9E21A" id="Zone de texte 21" o:spid="_x0000_s1028" type="#_x0000_t202" style="position:absolute;margin-left:0;margin-top:128pt;width:299.25pt;height:72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" filled="f" stroked="f">
                    <v:textbox>
                      <w:txbxContent>
                        <w:p w:rsidR="00396AB4" w:rsidRDefault="00396AB4" w:rsidP="00F73DD2">
                          <w:pPr>
                            <w:pStyle w:val="En-tte"/>
                            <w:tabs>
                              <w:tab w:val="left" w:pos="6765"/>
                            </w:tabs>
                            <w:jc w:val="center"/>
                            <w:rPr>
                              <w:b/>
                              <w:color w:val="70AD47"/>
                              <w:spacing w:val="10"/>
                              <w:sz w:val="44"/>
                              <w:szCs w:val="44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 w:rsidRPr="00533BE7">
                            <w:rPr>
                              <w:b/>
                              <w:color w:val="70AD47"/>
                              <w:spacing w:val="10"/>
                              <w:sz w:val="44"/>
                              <w:szCs w:val="44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Mohamed soulaimani</w:t>
                          </w:r>
                        </w:p>
                        <w:p w:rsidR="00396AB4" w:rsidRDefault="00396AB4" w:rsidP="00984190">
                          <w:pPr>
                            <w:pStyle w:val="En-tte"/>
                            <w:tabs>
                              <w:tab w:val="left" w:pos="6765"/>
                            </w:tabs>
                            <w:jc w:val="center"/>
                            <w:rPr>
                              <w:b/>
                              <w:color w:val="70AD47"/>
                              <w:spacing w:val="10"/>
                              <w:sz w:val="44"/>
                              <w:szCs w:val="44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70AD47"/>
                              <w:spacing w:val="10"/>
                              <w:sz w:val="44"/>
                              <w:szCs w:val="44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Tarik ait addi</w:t>
                          </w:r>
                        </w:p>
                        <w:p w:rsidR="00396AB4" w:rsidRPr="00533BE7" w:rsidRDefault="00396AB4" w:rsidP="00C63F25">
                          <w:pPr>
                            <w:pStyle w:val="En-tte"/>
                            <w:tabs>
                              <w:tab w:val="left" w:pos="6765"/>
                            </w:tabs>
                            <w:rPr>
                              <w:b/>
                              <w:color w:val="70AD47"/>
                              <w:spacing w:val="10"/>
                              <w:sz w:val="44"/>
                              <w:szCs w:val="44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8419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55EC3FF" wp14:editId="6F91CA1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6214745</wp:posOffset>
                    </wp:positionV>
                    <wp:extent cx="4933950" cy="1257300"/>
                    <wp:effectExtent l="0" t="0" r="0" b="0"/>
                    <wp:wrapNone/>
                    <wp:docPr id="3" name="Zone de text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33950" cy="1257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6AB4" w:rsidRDefault="00E35105" w:rsidP="00176152">
                                <w:pPr>
                                  <w:pStyle w:val="Titr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60"/>
                                      <w:szCs w:val="60"/>
                                    </w:rPr>
                                    <w:alias w:val="Titre"/>
                                    <w:id w:val="-211156739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6AB4" w:rsidRPr="00DC2FD7">
                                      <w:rPr>
                                        <w:sz w:val="60"/>
                                        <w:szCs w:val="60"/>
                                      </w:rPr>
                                      <w:t>[</w:t>
                                    </w:r>
                                    <w:r w:rsidR="00396AB4">
                                      <w:rPr>
                                        <w:sz w:val="60"/>
                                        <w:szCs w:val="60"/>
                                      </w:rPr>
                                      <w:t>gestion d’hotel</w:t>
                                    </w:r>
                                    <w:r w:rsidR="00396AB4" w:rsidRPr="00DC2FD7">
                                      <w:rPr>
                                        <w:sz w:val="60"/>
                                        <w:szCs w:val="60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C3FF" id="Zone de texte 26" o:spid="_x0000_s1029" type="#_x0000_t202" style="position:absolute;margin-left:0;margin-top:489.35pt;width:388.5pt;height:99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" filled="f" stroked="f">
                    <v:textbox>
                      <w:txbxContent>
                        <w:p w:rsidR="00396AB4" w:rsidRDefault="00E35105" w:rsidP="00176152">
                          <w:pPr>
                            <w:pStyle w:val="Titr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60"/>
                                <w:szCs w:val="60"/>
                              </w:rPr>
                              <w:alias w:val="Titre"/>
                              <w:id w:val="-211156739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6AB4" w:rsidRPr="00DC2FD7">
                                <w:rPr>
                                  <w:sz w:val="60"/>
                                  <w:szCs w:val="60"/>
                                </w:rPr>
                                <w:t>[</w:t>
                              </w:r>
                              <w:r w:rsidR="00396AB4">
                                <w:rPr>
                                  <w:sz w:val="60"/>
                                  <w:szCs w:val="60"/>
                                </w:rPr>
                                <w:t>gestion d’hotel</w:t>
                              </w:r>
                              <w:r w:rsidR="00396AB4" w:rsidRPr="00DC2FD7">
                                <w:rPr>
                                  <w:sz w:val="60"/>
                                  <w:szCs w:val="60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8419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1120AB32" wp14:editId="2D544819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7653020</wp:posOffset>
                    </wp:positionV>
                    <wp:extent cx="5981700" cy="1352550"/>
                    <wp:effectExtent l="0" t="0" r="0" b="0"/>
                    <wp:wrapNone/>
                    <wp:docPr id="1" name="Zone de text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81700" cy="1352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6AB4" w:rsidRPr="00837F19" w:rsidRDefault="00E35105" w:rsidP="00176152">
                                <w:pPr>
                                  <w:pStyle w:val="Sous-titre"/>
                                  <w:rPr>
                                    <w:sz w:val="44"/>
                                    <w:szCs w:val="44"/>
                                    <w:lang w:val="fr-MA"/>
                                  </w:rPr>
                                </w:pPr>
                                <w:sdt>
                                  <w:sdtPr>
                                    <w:rPr>
                                      <w:sz w:val="44"/>
                                      <w:szCs w:val="44"/>
                                      <w:lang w:val="fr-MA"/>
                                    </w:rPr>
                                    <w:alias w:val="Sous-titre"/>
                                    <w:id w:val="-116323074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7605">
                                      <w:rPr>
                                        <w:sz w:val="44"/>
                                        <w:szCs w:val="44"/>
                                        <w:lang w:val="fr-MA"/>
                                      </w:rPr>
                                      <w:t>ETUDE LE ROLE D’UN CONDENSATEUR DANS DES DIFFERENTS CIRCIUT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20AB32" id="Zone de texte 11" o:spid="_x0000_s1030" type="#_x0000_t202" style="position:absolute;margin-left:0;margin-top:602.6pt;width:471pt;height:106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" filled="f" stroked="f">
                    <v:textbox>
                      <w:txbxContent>
                        <w:p w:rsidR="00396AB4" w:rsidRPr="00837F19" w:rsidRDefault="00E35105" w:rsidP="00176152">
                          <w:pPr>
                            <w:pStyle w:val="Sous-titre"/>
                            <w:rPr>
                              <w:sz w:val="44"/>
                              <w:szCs w:val="44"/>
                              <w:lang w:val="fr-MA"/>
                            </w:rPr>
                          </w:pPr>
                          <w:sdt>
                            <w:sdtPr>
                              <w:rPr>
                                <w:sz w:val="44"/>
                                <w:szCs w:val="44"/>
                                <w:lang w:val="fr-MA"/>
                              </w:rPr>
                              <w:alias w:val="Sous-titre"/>
                              <w:id w:val="-1163230741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97605">
                                <w:rPr>
                                  <w:sz w:val="44"/>
                                  <w:szCs w:val="44"/>
                                  <w:lang w:val="fr-MA"/>
                                </w:rPr>
                                <w:t>ETUDE LE ROLE D’UN CONDENSATEUR DANS DES DIFFERENTS CIRCIUT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3542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1DF716A6" wp14:editId="2B2C9933">
                    <wp:simplePos x="0" y="0"/>
                    <wp:positionH relativeFrom="margin">
                      <wp:posOffset>6319519</wp:posOffset>
                    </wp:positionH>
                    <wp:positionV relativeFrom="margin">
                      <wp:posOffset>6462395</wp:posOffset>
                    </wp:positionV>
                    <wp:extent cx="125095" cy="2988945"/>
                    <wp:effectExtent l="0" t="0" r="8255" b="1905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5095" cy="298894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0F97E6A" id="Rectangle 9" o:spid="_x0000_s1026" style="position:absolute;margin-left:497.6pt;margin-top:508.85pt;width:9.85pt;height:235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" fillcolor="#d1282e [3215]" stroked="f">
                    <w10:wrap anchorx="margin" anchory="margin"/>
                  </v:rect>
                </w:pict>
              </mc:Fallback>
            </mc:AlternateContent>
          </w:r>
          <w:r w:rsidR="005F744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70337B0" wp14:editId="617C38AC">
                    <wp:simplePos x="0" y="0"/>
                    <wp:positionH relativeFrom="column">
                      <wp:posOffset>2448442</wp:posOffset>
                    </wp:positionH>
                    <wp:positionV relativeFrom="paragraph">
                      <wp:posOffset>2801959</wp:posOffset>
                    </wp:positionV>
                    <wp:extent cx="3357230" cy="456609"/>
                    <wp:effectExtent l="0" t="0" r="0" b="635"/>
                    <wp:wrapNone/>
                    <wp:docPr id="24" name="Zone de text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57230" cy="456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96AB4" w:rsidRPr="00533BE7" w:rsidRDefault="00396AB4" w:rsidP="00533BE7">
                                <w:pPr>
                                  <w:spacing w:line="276" w:lineRule="auto"/>
                                  <w:jc w:val="center"/>
                                  <w:rPr>
                                    <w:b/>
                                    <w:noProof/>
                                    <w:color w:val="262626" w:themeColor="text1" w:themeTint="D9"/>
                                    <w:sz w:val="56"/>
                                    <w:szCs w:val="5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262626" w:themeColor="text1" w:themeTint="D9"/>
                                    <w:sz w:val="56"/>
                                    <w:szCs w:val="5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Pr. responsable</w:t>
                                </w:r>
                                <w:r w:rsidRPr="00533BE7">
                                  <w:rPr>
                                    <w:rFonts w:ascii="Arial" w:hAnsi="Arial" w:cs="Arial"/>
                                    <w:b/>
                                    <w:color w:val="262626" w:themeColor="text1" w:themeTint="D9"/>
                                    <w:sz w:val="56"/>
                                    <w:szCs w:val="5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 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0337B0" id="Zone de texte 24" o:spid="_x0000_s1031" type="#_x0000_t202" style="position:absolute;margin-left:192.8pt;margin-top:220.65pt;width:264.35pt;height:35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" filled="f" stroked="f">
                    <v:textbox>
                      <w:txbxContent>
                        <w:p w:rsidR="00396AB4" w:rsidRPr="00533BE7" w:rsidRDefault="00396AB4" w:rsidP="00533BE7">
                          <w:pPr>
                            <w:spacing w:line="276" w:lineRule="auto"/>
                            <w:jc w:val="center"/>
                            <w:rPr>
                              <w:b/>
                              <w:noProof/>
                              <w:color w:val="262626" w:themeColor="text1" w:themeTint="D9"/>
                              <w:sz w:val="56"/>
                              <w:szCs w:val="56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262626" w:themeColor="text1" w:themeTint="D9"/>
                              <w:sz w:val="56"/>
                              <w:szCs w:val="56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Pr. responsable</w:t>
                          </w:r>
                          <w:r w:rsidRPr="00533BE7">
                            <w:rPr>
                              <w:rFonts w:ascii="Arial" w:hAnsi="Arial" w:cs="Arial"/>
                              <w:b/>
                              <w:color w:val="262626" w:themeColor="text1" w:themeTint="D9"/>
                              <w:sz w:val="56"/>
                              <w:szCs w:val="56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 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F744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7597013D" wp14:editId="3D176A6F">
                    <wp:simplePos x="0" y="0"/>
                    <wp:positionH relativeFrom="page">
                      <wp:posOffset>4021868</wp:posOffset>
                    </wp:positionH>
                    <wp:positionV relativeFrom="paragraph">
                      <wp:posOffset>3274090</wp:posOffset>
                    </wp:positionV>
                    <wp:extent cx="4177030" cy="601345"/>
                    <wp:effectExtent l="0" t="0" r="0" b="8255"/>
                    <wp:wrapNone/>
                    <wp:docPr id="26" name="Zone de text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030" cy="601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96AB4" w:rsidRPr="00533BE7" w:rsidRDefault="00396AB4" w:rsidP="00533BE7">
                                <w:pPr>
                                  <w:spacing w:line="276" w:lineRule="auto"/>
                                  <w:jc w:val="center"/>
                                  <w:rPr>
                                    <w:b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Mr.saadi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97013D" id="_x0000_s1032" type="#_x0000_t202" style="position:absolute;margin-left:316.7pt;margin-top:257.8pt;width:328.9pt;height:47.3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" filled="f" stroked="f">
                    <v:textbox>
                      <w:txbxContent>
                        <w:p w:rsidR="00396AB4" w:rsidRPr="00533BE7" w:rsidRDefault="00396AB4" w:rsidP="00533BE7">
                          <w:pPr>
                            <w:spacing w:line="276" w:lineRule="auto"/>
                            <w:jc w:val="center"/>
                            <w:rPr>
                              <w:b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Mr.saadi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F540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65B061B" wp14:editId="2D06153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5953125" cy="1038225"/>
                    <wp:effectExtent l="0" t="0" r="0" b="9525"/>
                    <wp:wrapNone/>
                    <wp:docPr id="16" name="Zone de text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53125" cy="1038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6AB4" w:rsidRPr="00F540CA" w:rsidRDefault="00396AB4" w:rsidP="00F540CA">
                                <w:pPr>
                                  <w:rPr>
                                    <w:sz w:val="28"/>
                                    <w:szCs w:val="28"/>
                                    <w:lang w:val="fr-M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5B061B" id="_x0000_s1033" type="#_x0000_t202" style="position:absolute;margin-left:0;margin-top:0;width:468.75pt;height:81.75pt;z-index:251668480;visibility:visible;mso-wrap-style:square;mso-width-percent:0;mso-height-percent:0;mso-top-percent:870;mso-wrap-distance-left:9pt;mso-wrap-distance-top:0;mso-wrap-distance-right:9pt;mso-wrap-distance-bottom:0;mso-position-horizontal:left;mso-position-horizontal-relative:margin;mso-position-vertical-relative:margin;mso-width-percent: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" filled="f" stroked="f">
                    <v:textbox>
                      <w:txbxContent>
                        <w:p w:rsidR="00396AB4" w:rsidRPr="00F540CA" w:rsidRDefault="00396AB4" w:rsidP="00F540CA">
                          <w:pPr>
                            <w:rPr>
                              <w:sz w:val="28"/>
                              <w:szCs w:val="28"/>
                              <w:lang w:val="fr-MA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33BE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5D68F642" wp14:editId="1EBC37EB">
                    <wp:simplePos x="0" y="0"/>
                    <wp:positionH relativeFrom="column">
                      <wp:posOffset>8972550</wp:posOffset>
                    </wp:positionH>
                    <wp:positionV relativeFrom="paragraph">
                      <wp:posOffset>1426210</wp:posOffset>
                    </wp:positionV>
                    <wp:extent cx="6500495" cy="3333750"/>
                    <wp:effectExtent l="0" t="0" r="0" b="0"/>
                    <wp:wrapNone/>
                    <wp:docPr id="23" name="Zone de text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00495" cy="333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96AB4" w:rsidRPr="00533BE7" w:rsidRDefault="00396AB4" w:rsidP="00533BE7">
                                <w:pPr>
                                  <w:spacing w:line="276" w:lineRule="auto"/>
                                  <w:jc w:val="center"/>
                                  <w:rPr>
                                    <w:b/>
                                    <w:noProof/>
                                    <w:color w:val="262626" w:themeColor="text1" w:themeTint="D9"/>
                                    <w:sz w:val="72"/>
                                    <w:szCs w:val="7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D68F642" id="Zone de texte 23" o:spid="_x0000_s1034" type="#_x0000_t202" style="position:absolute;margin-left:706.5pt;margin-top:112.3pt;width:511.85pt;height:262.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" filled="f" stroked="f">
                    <v:textbox style="mso-fit-shape-to-text:t">
                      <w:txbxContent>
                        <w:p w:rsidR="00396AB4" w:rsidRPr="00533BE7" w:rsidRDefault="00396AB4" w:rsidP="00533BE7">
                          <w:pPr>
                            <w:spacing w:line="276" w:lineRule="auto"/>
                            <w:jc w:val="center"/>
                            <w:rPr>
                              <w:b/>
                              <w:noProof/>
                              <w:color w:val="262626" w:themeColor="text1" w:themeTint="D9"/>
                              <w:sz w:val="7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73DD2" w:rsidRPr="005F4B2E">
            <w:rPr>
              <w:noProof/>
              <w:lang w:val="fr-MA"/>
            </w:rPr>
            <w:t xml:space="preserve"> </w:t>
          </w:r>
          <w:r w:rsidR="0088732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427120AC" wp14:editId="08FF43DA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63A54A37"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 w:rsidR="0088732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3DAB2C0" wp14:editId="38083E3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27DA63B"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88732D" w:rsidRPr="005F4B2E">
            <w:rPr>
              <w:sz w:val="56"/>
              <w:lang w:val="fr-MA"/>
            </w:rPr>
            <w:br w:type="page"/>
          </w:r>
        </w:p>
      </w:sdtContent>
    </w:sdt>
    <w:sdt>
      <w:sdtPr>
        <w:rPr>
          <w:lang w:val="fr-MA"/>
        </w:rPr>
        <w:id w:val="633372245"/>
        <w:placeholder>
          <w:docPart w:val="B2560B087FB446E69D6917015595DED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416864" w:rsidRPr="00176152" w:rsidRDefault="00984190">
          <w:pPr>
            <w:pStyle w:val="Titre"/>
            <w:rPr>
              <w:lang w:val="fr-MA"/>
            </w:rPr>
          </w:pPr>
          <w:r>
            <w:rPr>
              <w:lang w:val="fr-MA"/>
            </w:rPr>
            <w:t>[gestion d’hotel]</w:t>
          </w:r>
        </w:p>
      </w:sdtContent>
    </w:sdt>
    <w:p w:rsidR="00416864" w:rsidRDefault="00790C3B">
      <w:pPr>
        <w:pStyle w:val="Sous-titre"/>
        <w:rPr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46A0CAE7" wp14:editId="2194CD8C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5150485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498475</wp:posOffset>
                    </wp:positionV>
                  </mc:Fallback>
                </mc:AlternateContent>
                <wp:extent cx="2048510" cy="9121140"/>
                <wp:effectExtent l="0" t="0" r="7620" b="0"/>
                <wp:wrapSquare wrapText="bothSides"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Zone de texte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9914" y="229364"/>
                            <a:ext cx="1784579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AB4" w:rsidRDefault="00396AB4" w:rsidP="00DC2FD7">
                              <w:pPr>
                                <w:pStyle w:val="Sous-titre"/>
                                <w:rPr>
                                  <w:color w:val="C8C8B1" w:themeColor="background2"/>
                                  <w:lang w:val="fr-MA"/>
                                </w:rPr>
                              </w:pPr>
                              <w:r w:rsidRPr="00DC2FD7">
                                <w:rPr>
                                  <w:color w:val="C8C8B1" w:themeColor="background2"/>
                                  <w:lang w:val="fr-MA"/>
                                </w:rPr>
                                <w:t>[introduction]</w:t>
                              </w:r>
                            </w:p>
                            <w:p w:rsidR="00396AB4" w:rsidRDefault="00396AB4" w:rsidP="00DC2FD7">
                              <w:pPr>
                                <w:rPr>
                                  <w:lang w:val="fr-MA"/>
                                </w:rPr>
                              </w:pPr>
                            </w:p>
                            <w:p w:rsidR="00396AB4" w:rsidRPr="00790C3B" w:rsidRDefault="00396AB4" w:rsidP="00984190">
                              <w:pPr>
                                <w:pStyle w:val="Paragraphedeliste"/>
                                <w:spacing w:line="276" w:lineRule="auto"/>
                                <w:rPr>
                                  <w:color w:val="FFFFFF" w:themeColor="background1"/>
                                  <w:sz w:val="28"/>
                                  <w:szCs w:val="28"/>
                                  <w:lang w:val="fr-M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w14:anchorId="46A0CAE7" id="Groupe 14" o:spid="_x0000_s1035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">
                <v:rect id="Rectangle 18" o:spid="_x0000_s1036" style="position:absolute;top:62980;width:20485;height:2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" fillcolor="#d1282e [3215]" stroked="f"/>
                <v:rect id="Rectangle 17" o:spid="_x0000_s1037" style="position:absolute;width:20485;height:6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" fillcolor="black [3213]" stroked="f"/>
                <v:shape id="Zone de texte 14" o:spid="_x0000_s1038" type="#_x0000_t202" style="position:absolute;left:1399;top:2293;width:17845;height:8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" filled="f" fillcolor="white [3212]" stroked="f">
                  <v:textbox>
                    <w:txbxContent>
                      <w:p w:rsidR="00396AB4" w:rsidRDefault="00396AB4" w:rsidP="00DC2FD7">
                        <w:pPr>
                          <w:pStyle w:val="Sous-titre"/>
                          <w:rPr>
                            <w:color w:val="C8C8B1" w:themeColor="background2"/>
                            <w:lang w:val="fr-MA"/>
                          </w:rPr>
                        </w:pPr>
                        <w:r w:rsidRPr="00DC2FD7">
                          <w:rPr>
                            <w:color w:val="C8C8B1" w:themeColor="background2"/>
                            <w:lang w:val="fr-MA"/>
                          </w:rPr>
                          <w:t>[introduction]</w:t>
                        </w:r>
                      </w:p>
                      <w:p w:rsidR="00396AB4" w:rsidRDefault="00396AB4" w:rsidP="00DC2FD7">
                        <w:pPr>
                          <w:rPr>
                            <w:lang w:val="fr-MA"/>
                          </w:rPr>
                        </w:pPr>
                      </w:p>
                      <w:p w:rsidR="00396AB4" w:rsidRPr="00790C3B" w:rsidRDefault="00396AB4" w:rsidP="00984190">
                        <w:pPr>
                          <w:pStyle w:val="Paragraphedeliste"/>
                          <w:spacing w:line="276" w:lineRule="auto"/>
                          <w:rPr>
                            <w:color w:val="FFFFFF" w:themeColor="background1"/>
                            <w:sz w:val="28"/>
                            <w:szCs w:val="28"/>
                            <w:lang w:val="fr-MA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sdt>
        <w:sdtPr>
          <w:rPr>
            <w:lang w:val="fr-MA"/>
          </w:rPr>
          <w:id w:val="1161806749"/>
          <w:placeholder>
            <w:docPart w:val="F1FE7F2AF8E044159F858868CC26B4F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297605">
            <w:rPr>
              <w:lang w:val="fr-MA"/>
            </w:rPr>
            <w:t>ETUDE LE ROLE D’UN CONDENSATEUR DANS DES DIFFERENTS CIRCIUT</w:t>
          </w:r>
        </w:sdtContent>
      </w:sdt>
      <w:r w:rsidR="0088732D">
        <w:rPr>
          <w:lang w:val="fr-FR"/>
        </w:rPr>
        <w:t xml:space="preserve"> </w:t>
      </w:r>
    </w:p>
    <w:p w:rsidR="00863822" w:rsidRDefault="00863822" w:rsidP="00863822">
      <w:pPr>
        <w:rPr>
          <w:lang w:val="fr-FR"/>
        </w:rPr>
      </w:pPr>
    </w:p>
    <w:p w:rsidR="00863822" w:rsidRDefault="00863822" w:rsidP="00863822">
      <w:pPr>
        <w:rPr>
          <w:lang w:val="fr-FR"/>
        </w:rPr>
      </w:pPr>
    </w:p>
    <w:p w:rsidR="00863822" w:rsidRDefault="00863822" w:rsidP="00863822">
      <w:pPr>
        <w:rPr>
          <w:lang w:val="fr-FR"/>
        </w:rPr>
      </w:pPr>
    </w:p>
    <w:p w:rsidR="00863822" w:rsidRDefault="00863822" w:rsidP="00863822">
      <w:pPr>
        <w:rPr>
          <w:lang w:val="fr-FR"/>
        </w:rPr>
      </w:pPr>
    </w:p>
    <w:p w:rsidR="00863822" w:rsidRPr="00863822" w:rsidRDefault="00863822" w:rsidP="00863822">
      <w:pPr>
        <w:rPr>
          <w:lang w:val="fr-FR"/>
        </w:rPr>
      </w:pPr>
    </w:p>
    <w:p w:rsidR="006264A6" w:rsidRDefault="00984190" w:rsidP="006264A6">
      <w:pPr>
        <w:rPr>
          <w:rFonts w:asciiTheme="majorHAnsi" w:hAnsiTheme="majorHAnsi" w:cstheme="majorBidi"/>
          <w:color w:val="7A7A7A" w:themeColor="accent1"/>
          <w:sz w:val="44"/>
          <w:szCs w:val="44"/>
          <w:u w:val="single"/>
          <w:lang w:bidi="ar-MA"/>
        </w:rPr>
      </w:pPr>
      <w:r>
        <w:rPr>
          <w:rFonts w:asciiTheme="majorHAnsi" w:hAnsiTheme="majorHAnsi" w:cstheme="majorBidi"/>
          <w:color w:val="7A7A7A" w:themeColor="accent1"/>
          <w:sz w:val="44"/>
          <w:szCs w:val="44"/>
          <w:u w:val="single"/>
        </w:rPr>
        <w:t>Application du programme</w:t>
      </w:r>
      <w:r w:rsidR="006264A6">
        <w:rPr>
          <w:rFonts w:asciiTheme="majorHAnsi" w:hAnsiTheme="majorHAnsi" w:cstheme="majorBidi"/>
          <w:color w:val="7A7A7A" w:themeColor="accent1"/>
          <w:sz w:val="44"/>
          <w:szCs w:val="44"/>
          <w:u w:val="single"/>
          <w:lang w:bidi="ar-MA"/>
        </w:rPr>
        <w:t>:</w:t>
      </w:r>
    </w:p>
    <w:p w:rsidR="00984190" w:rsidRDefault="00984190" w:rsidP="00984190">
      <w:pPr>
        <w:pStyle w:val="Paragraphedeliste"/>
        <w:numPr>
          <w:ilvl w:val="0"/>
          <w:numId w:val="2"/>
        </w:num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rFonts w:cstheme="minorHAnsi"/>
          <w:sz w:val="32"/>
          <w:szCs w:val="32"/>
          <w:lang w:val="fr-MA" w:bidi="ar-MA"/>
        </w:rPr>
        <w:t>Ce programme est fait une debut avec une bienvenue [HOTEL].</w:t>
      </w:r>
    </w:p>
    <w:p w:rsidR="00984190" w:rsidRPr="00984190" w:rsidRDefault="00984190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noProof/>
        </w:rPr>
        <w:drawing>
          <wp:inline distT="0" distB="0" distL="0" distR="0">
            <wp:extent cx="3905250" cy="1800225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4" cy="180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190" w:rsidRDefault="00984190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</w:p>
    <w:p w:rsidR="00984190" w:rsidRDefault="00984190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rFonts w:cstheme="minorHAnsi"/>
          <w:sz w:val="32"/>
          <w:szCs w:val="32"/>
          <w:lang w:val="fr-MA" w:bidi="ar-MA"/>
        </w:rPr>
        <w:t>Apres frapper une touche il affiche le menu principale :</w:t>
      </w:r>
    </w:p>
    <w:p w:rsidR="00984190" w:rsidRDefault="00984190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noProof/>
        </w:rPr>
        <w:lastRenderedPageBreak/>
        <w:drawing>
          <wp:inline distT="0" distB="0" distL="0" distR="0">
            <wp:extent cx="5981700" cy="317182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86" cy="317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822" w:rsidRDefault="00863822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rFonts w:cstheme="minorHAnsi"/>
          <w:sz w:val="32"/>
          <w:szCs w:val="32"/>
          <w:lang w:val="fr-MA" w:bidi="ar-MA"/>
        </w:rPr>
        <w:t>Demender le choix si votre coix et inclus il acceder sinon il redemende le choix</w:t>
      </w:r>
    </w:p>
    <w:p w:rsidR="00863822" w:rsidRDefault="00863822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rFonts w:cstheme="minorHAnsi"/>
          <w:sz w:val="32"/>
          <w:szCs w:val="32"/>
          <w:lang w:val="fr-MA" w:bidi="ar-MA"/>
        </w:rPr>
        <w:t>Pour choix 1 :</w:t>
      </w:r>
    </w:p>
    <w:p w:rsidR="00863822" w:rsidRDefault="00863822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rFonts w:cstheme="minorHAnsi"/>
          <w:sz w:val="32"/>
          <w:szCs w:val="32"/>
          <w:lang w:val="fr-MA" w:bidi="ar-MA"/>
        </w:rPr>
        <w:t xml:space="preserve">Le programme verifier le nombre de chambre vide s’il n’exist pas il afficher un message de probleme sinon il continue de prend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91"/>
      </w:tblGrid>
      <w:tr w:rsidR="00EA7306" w:rsidTr="00EA7306">
        <w:trPr>
          <w:trHeight w:val="423"/>
        </w:trPr>
        <w:tc>
          <w:tcPr>
            <w:tcW w:w="3991" w:type="dxa"/>
          </w:tcPr>
          <w:p w:rsidR="00EA7306" w:rsidRDefault="00EA7306" w:rsidP="00984190">
            <w:pPr>
              <w:spacing w:line="276" w:lineRule="auto"/>
              <w:rPr>
                <w:rFonts w:cstheme="minorHAnsi"/>
                <w:sz w:val="32"/>
                <w:szCs w:val="32"/>
                <w:lang w:val="fr-MA" w:bidi="ar-MA"/>
              </w:rPr>
            </w:pPr>
            <w:r>
              <w:rPr>
                <w:rFonts w:cstheme="minorHAnsi"/>
                <w:sz w:val="32"/>
                <w:szCs w:val="32"/>
                <w:lang w:val="fr-MA" w:bidi="ar-MA"/>
              </w:rPr>
              <w:t xml:space="preserve">NOM </w:t>
            </w:r>
          </w:p>
        </w:tc>
      </w:tr>
      <w:tr w:rsidR="00EA7306" w:rsidTr="00EA7306">
        <w:trPr>
          <w:trHeight w:val="423"/>
        </w:trPr>
        <w:tc>
          <w:tcPr>
            <w:tcW w:w="3991" w:type="dxa"/>
          </w:tcPr>
          <w:p w:rsidR="00EA7306" w:rsidRDefault="00EA7306" w:rsidP="00984190">
            <w:pPr>
              <w:spacing w:line="276" w:lineRule="auto"/>
              <w:rPr>
                <w:rFonts w:cstheme="minorHAnsi"/>
                <w:sz w:val="32"/>
                <w:szCs w:val="32"/>
                <w:lang w:val="fr-MA" w:bidi="ar-MA"/>
              </w:rPr>
            </w:pPr>
            <w:r>
              <w:rPr>
                <w:rFonts w:cstheme="minorHAnsi"/>
                <w:sz w:val="32"/>
                <w:szCs w:val="32"/>
                <w:lang w:val="fr-MA" w:bidi="ar-MA"/>
              </w:rPr>
              <w:t>PRENOM</w:t>
            </w:r>
          </w:p>
        </w:tc>
      </w:tr>
      <w:tr w:rsidR="00EA7306" w:rsidTr="00EA7306">
        <w:trPr>
          <w:trHeight w:val="423"/>
        </w:trPr>
        <w:tc>
          <w:tcPr>
            <w:tcW w:w="3991" w:type="dxa"/>
          </w:tcPr>
          <w:p w:rsidR="00EA7306" w:rsidRDefault="00EA7306" w:rsidP="00984190">
            <w:pPr>
              <w:spacing w:line="276" w:lineRule="auto"/>
              <w:rPr>
                <w:rFonts w:cstheme="minorHAnsi"/>
                <w:sz w:val="32"/>
                <w:szCs w:val="32"/>
                <w:lang w:val="fr-MA" w:bidi="ar-MA"/>
              </w:rPr>
            </w:pPr>
            <w:r>
              <w:rPr>
                <w:rFonts w:cstheme="minorHAnsi"/>
                <w:sz w:val="32"/>
                <w:szCs w:val="32"/>
                <w:lang w:val="fr-MA" w:bidi="ar-MA"/>
              </w:rPr>
              <w:t>AGE</w:t>
            </w:r>
          </w:p>
        </w:tc>
      </w:tr>
      <w:tr w:rsidR="00EA7306" w:rsidTr="00EA7306">
        <w:trPr>
          <w:trHeight w:val="408"/>
        </w:trPr>
        <w:tc>
          <w:tcPr>
            <w:tcW w:w="3991" w:type="dxa"/>
          </w:tcPr>
          <w:p w:rsidR="00EA7306" w:rsidRDefault="00EA7306" w:rsidP="00984190">
            <w:pPr>
              <w:spacing w:line="276" w:lineRule="auto"/>
              <w:rPr>
                <w:rFonts w:cstheme="minorHAnsi"/>
                <w:sz w:val="32"/>
                <w:szCs w:val="32"/>
                <w:lang w:val="fr-MA" w:bidi="ar-MA"/>
              </w:rPr>
            </w:pPr>
            <w:r>
              <w:rPr>
                <w:rFonts w:cstheme="minorHAnsi"/>
                <w:sz w:val="32"/>
                <w:szCs w:val="32"/>
                <w:lang w:val="fr-MA" w:bidi="ar-MA"/>
              </w:rPr>
              <w:t>CIN</w:t>
            </w:r>
          </w:p>
        </w:tc>
      </w:tr>
    </w:tbl>
    <w:p w:rsidR="00863822" w:rsidRDefault="00863822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</w:p>
    <w:p w:rsidR="00EA7306" w:rsidRDefault="00EA7306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rFonts w:cstheme="minorHAnsi"/>
          <w:sz w:val="32"/>
          <w:szCs w:val="32"/>
          <w:lang w:val="fr-MA" w:bidi="ar-MA"/>
        </w:rPr>
        <w:t xml:space="preserve">Apres il affiche des option pour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8"/>
        <w:gridCol w:w="3228"/>
      </w:tblGrid>
      <w:tr w:rsidR="00EA7306" w:rsidTr="00EA7306">
        <w:trPr>
          <w:trHeight w:val="391"/>
        </w:trPr>
        <w:tc>
          <w:tcPr>
            <w:tcW w:w="5098" w:type="dxa"/>
          </w:tcPr>
          <w:p w:rsidR="00EA7306" w:rsidRDefault="00EA7306" w:rsidP="00984190">
            <w:pPr>
              <w:spacing w:line="276" w:lineRule="auto"/>
              <w:rPr>
                <w:rFonts w:cstheme="minorHAnsi"/>
                <w:sz w:val="32"/>
                <w:szCs w:val="32"/>
                <w:lang w:val="fr-MA" w:bidi="ar-MA"/>
              </w:rPr>
            </w:pPr>
            <w:r>
              <w:rPr>
                <w:rFonts w:cstheme="minorHAnsi"/>
                <w:sz w:val="32"/>
                <w:szCs w:val="32"/>
                <w:lang w:val="fr-MA" w:bidi="ar-MA"/>
              </w:rPr>
              <w:t>Il ya un accompagnon ?</w:t>
            </w:r>
          </w:p>
        </w:tc>
        <w:tc>
          <w:tcPr>
            <w:tcW w:w="3228" w:type="dxa"/>
          </w:tcPr>
          <w:p w:rsidR="00EA7306" w:rsidRDefault="00EA7306" w:rsidP="00984190">
            <w:pPr>
              <w:spacing w:line="276" w:lineRule="auto"/>
              <w:rPr>
                <w:rFonts w:cstheme="minorHAnsi"/>
                <w:sz w:val="32"/>
                <w:szCs w:val="32"/>
                <w:lang w:val="fr-MA" w:bidi="ar-MA"/>
              </w:rPr>
            </w:pPr>
            <w:r>
              <w:rPr>
                <w:rFonts w:cstheme="minorHAnsi"/>
                <w:sz w:val="32"/>
                <w:szCs w:val="32"/>
                <w:lang w:val="fr-MA" w:bidi="ar-MA"/>
              </w:rPr>
              <w:t>Oui=1    ;  non=0</w:t>
            </w:r>
          </w:p>
        </w:tc>
      </w:tr>
    </w:tbl>
    <w:p w:rsidR="00EA7306" w:rsidRDefault="00EA7306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</w:p>
    <w:p w:rsidR="00EA7306" w:rsidRDefault="00EA7306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rFonts w:cstheme="minorHAnsi"/>
          <w:sz w:val="32"/>
          <w:szCs w:val="32"/>
          <w:lang w:val="fr-MA" w:bidi="ar-MA"/>
        </w:rPr>
        <w:t>SI OUI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31"/>
      </w:tblGrid>
      <w:tr w:rsidR="00EA7306" w:rsidTr="00EA7306">
        <w:trPr>
          <w:trHeight w:val="493"/>
        </w:trPr>
        <w:tc>
          <w:tcPr>
            <w:tcW w:w="5131" w:type="dxa"/>
          </w:tcPr>
          <w:p w:rsidR="00EA7306" w:rsidRDefault="00EA7306" w:rsidP="00984190">
            <w:pPr>
              <w:spacing w:line="276" w:lineRule="auto"/>
              <w:rPr>
                <w:rFonts w:cstheme="minorHAnsi"/>
                <w:sz w:val="32"/>
                <w:szCs w:val="32"/>
                <w:lang w:val="fr-MA" w:bidi="ar-MA"/>
              </w:rPr>
            </w:pPr>
            <w:r>
              <w:rPr>
                <w:rFonts w:cstheme="minorHAnsi"/>
                <w:sz w:val="32"/>
                <w:szCs w:val="32"/>
                <w:lang w:val="fr-MA" w:bidi="ar-MA"/>
              </w:rPr>
              <w:t>Nom</w:t>
            </w:r>
          </w:p>
        </w:tc>
      </w:tr>
      <w:tr w:rsidR="00EA7306" w:rsidTr="00EA7306">
        <w:trPr>
          <w:trHeight w:val="493"/>
        </w:trPr>
        <w:tc>
          <w:tcPr>
            <w:tcW w:w="5131" w:type="dxa"/>
          </w:tcPr>
          <w:p w:rsidR="00EA7306" w:rsidRDefault="00EA7306" w:rsidP="00984190">
            <w:pPr>
              <w:spacing w:line="276" w:lineRule="auto"/>
              <w:rPr>
                <w:rFonts w:cstheme="minorHAnsi"/>
                <w:sz w:val="32"/>
                <w:szCs w:val="32"/>
                <w:lang w:val="fr-MA" w:bidi="ar-MA"/>
              </w:rPr>
            </w:pPr>
            <w:r>
              <w:rPr>
                <w:rFonts w:cstheme="minorHAnsi"/>
                <w:sz w:val="32"/>
                <w:szCs w:val="32"/>
                <w:lang w:val="fr-MA" w:bidi="ar-MA"/>
              </w:rPr>
              <w:t>Prenom</w:t>
            </w:r>
          </w:p>
        </w:tc>
      </w:tr>
      <w:tr w:rsidR="00EA7306" w:rsidTr="00EA7306">
        <w:trPr>
          <w:trHeight w:val="475"/>
        </w:trPr>
        <w:tc>
          <w:tcPr>
            <w:tcW w:w="5131" w:type="dxa"/>
          </w:tcPr>
          <w:p w:rsidR="00EA7306" w:rsidRDefault="00EA7306" w:rsidP="00984190">
            <w:pPr>
              <w:spacing w:line="276" w:lineRule="auto"/>
              <w:rPr>
                <w:rFonts w:cstheme="minorHAnsi"/>
                <w:sz w:val="32"/>
                <w:szCs w:val="32"/>
                <w:lang w:val="fr-MA" w:bidi="ar-MA"/>
              </w:rPr>
            </w:pPr>
            <w:r>
              <w:rPr>
                <w:rFonts w:cstheme="minorHAnsi"/>
                <w:sz w:val="32"/>
                <w:szCs w:val="32"/>
                <w:lang w:val="fr-MA" w:bidi="ar-MA"/>
              </w:rPr>
              <w:t>CIN</w:t>
            </w:r>
          </w:p>
        </w:tc>
      </w:tr>
    </w:tbl>
    <w:p w:rsidR="00EA7306" w:rsidRDefault="00EA7306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</w:p>
    <w:p w:rsidR="00863822" w:rsidRDefault="00EA7306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rFonts w:cstheme="minorHAnsi"/>
          <w:sz w:val="32"/>
          <w:szCs w:val="32"/>
          <w:lang w:val="fr-MA" w:bidi="ar-MA"/>
        </w:rPr>
        <w:lastRenderedPageBreak/>
        <w:t xml:space="preserve">Apres affiche que notre hotel prend 3 enfants gratuit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70"/>
        <w:gridCol w:w="3871"/>
      </w:tblGrid>
      <w:tr w:rsidR="00EA7306" w:rsidTr="00EA7306">
        <w:trPr>
          <w:trHeight w:val="477"/>
        </w:trPr>
        <w:tc>
          <w:tcPr>
            <w:tcW w:w="3870" w:type="dxa"/>
          </w:tcPr>
          <w:p w:rsidR="00EA7306" w:rsidRDefault="00EA7306" w:rsidP="00984190">
            <w:pPr>
              <w:spacing w:line="276" w:lineRule="auto"/>
              <w:rPr>
                <w:rFonts w:cstheme="minorHAnsi"/>
                <w:sz w:val="32"/>
                <w:szCs w:val="32"/>
                <w:lang w:val="fr-MA" w:bidi="ar-MA"/>
              </w:rPr>
            </w:pPr>
            <w:r>
              <w:rPr>
                <w:rFonts w:cstheme="minorHAnsi"/>
                <w:sz w:val="32"/>
                <w:szCs w:val="32"/>
                <w:lang w:val="fr-MA" w:bidi="ar-MA"/>
              </w:rPr>
              <w:t>Nombre d enfent</w:t>
            </w:r>
          </w:p>
        </w:tc>
        <w:tc>
          <w:tcPr>
            <w:tcW w:w="3871" w:type="dxa"/>
          </w:tcPr>
          <w:p w:rsidR="00EA7306" w:rsidRDefault="00EA7306" w:rsidP="00984190">
            <w:pPr>
              <w:spacing w:line="276" w:lineRule="auto"/>
              <w:rPr>
                <w:rFonts w:cstheme="minorHAnsi"/>
                <w:sz w:val="32"/>
                <w:szCs w:val="32"/>
                <w:lang w:val="fr-MA" w:bidi="ar-MA"/>
              </w:rPr>
            </w:pPr>
            <w:r>
              <w:rPr>
                <w:rFonts w:cstheme="minorHAnsi"/>
                <w:sz w:val="32"/>
                <w:szCs w:val="32"/>
                <w:lang w:val="fr-MA" w:bidi="ar-MA"/>
              </w:rPr>
              <w:t xml:space="preserve">Nombre entier </w:t>
            </w:r>
          </w:p>
        </w:tc>
      </w:tr>
    </w:tbl>
    <w:p w:rsidR="00EA7306" w:rsidRDefault="00EA7306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rFonts w:cstheme="minorHAnsi"/>
          <w:sz w:val="32"/>
          <w:szCs w:val="32"/>
          <w:lang w:val="fr-MA" w:bidi="ar-MA"/>
        </w:rPr>
        <w:t>Si different de zero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</w:tblGrid>
      <w:tr w:rsidR="00EA7306" w:rsidTr="00EA7306">
        <w:trPr>
          <w:trHeight w:val="648"/>
        </w:trPr>
        <w:tc>
          <w:tcPr>
            <w:tcW w:w="4606" w:type="dxa"/>
          </w:tcPr>
          <w:p w:rsidR="00EA7306" w:rsidRDefault="00EA7306" w:rsidP="00984190">
            <w:pPr>
              <w:spacing w:line="276" w:lineRule="auto"/>
              <w:rPr>
                <w:rFonts w:cstheme="minorHAnsi"/>
                <w:sz w:val="32"/>
                <w:szCs w:val="32"/>
                <w:lang w:val="fr-MA" w:bidi="ar-MA"/>
              </w:rPr>
            </w:pPr>
            <w:r>
              <w:rPr>
                <w:rFonts w:cstheme="minorHAnsi"/>
                <w:sz w:val="32"/>
                <w:szCs w:val="32"/>
                <w:lang w:val="fr-MA" w:bidi="ar-MA"/>
              </w:rPr>
              <w:t xml:space="preserve">Nom </w:t>
            </w:r>
          </w:p>
        </w:tc>
      </w:tr>
      <w:tr w:rsidR="00EA7306" w:rsidTr="00EA7306">
        <w:trPr>
          <w:trHeight w:val="625"/>
        </w:trPr>
        <w:tc>
          <w:tcPr>
            <w:tcW w:w="4606" w:type="dxa"/>
          </w:tcPr>
          <w:p w:rsidR="00EA7306" w:rsidRDefault="00EA7306" w:rsidP="00984190">
            <w:pPr>
              <w:spacing w:line="276" w:lineRule="auto"/>
              <w:rPr>
                <w:rFonts w:cstheme="minorHAnsi"/>
                <w:sz w:val="32"/>
                <w:szCs w:val="32"/>
                <w:lang w:val="fr-MA" w:bidi="ar-MA"/>
              </w:rPr>
            </w:pPr>
            <w:r>
              <w:rPr>
                <w:rFonts w:cstheme="minorHAnsi"/>
                <w:sz w:val="32"/>
                <w:szCs w:val="32"/>
                <w:lang w:val="fr-MA" w:bidi="ar-MA"/>
              </w:rPr>
              <w:t>Prenom</w:t>
            </w:r>
          </w:p>
        </w:tc>
      </w:tr>
    </w:tbl>
    <w:p w:rsidR="00EA7306" w:rsidRDefault="00EA7306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</w:p>
    <w:p w:rsidR="00EA7306" w:rsidRDefault="00EA7306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rFonts w:cstheme="minorHAnsi"/>
          <w:sz w:val="32"/>
          <w:szCs w:val="32"/>
          <w:lang w:val="fr-MA" w:bidi="ar-MA"/>
        </w:rPr>
        <w:t xml:space="preserve">Le programme demende le nombre des nuit pass au hotel </w:t>
      </w:r>
    </w:p>
    <w:p w:rsidR="00EA7306" w:rsidRDefault="00EA7306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rFonts w:cstheme="minorHAnsi"/>
          <w:sz w:val="32"/>
          <w:szCs w:val="32"/>
          <w:lang w:val="fr-MA" w:bidi="ar-MA"/>
        </w:rPr>
        <w:t>Affiche le prix total</w:t>
      </w:r>
    </w:p>
    <w:p w:rsidR="00EA7306" w:rsidRDefault="00EA7306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rFonts w:cstheme="minorHAnsi"/>
          <w:sz w:val="32"/>
          <w:szCs w:val="32"/>
          <w:lang w:val="fr-MA" w:bidi="ar-MA"/>
        </w:rPr>
        <w:t>Les numeros des chambre qui son reserver</w:t>
      </w:r>
    </w:p>
    <w:p w:rsidR="00EA7306" w:rsidRDefault="00EA7306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rFonts w:cstheme="minorHAnsi"/>
          <w:sz w:val="32"/>
          <w:szCs w:val="32"/>
          <w:lang w:val="fr-MA" w:bidi="ar-MA"/>
        </w:rPr>
        <w:t>Return au menu</w:t>
      </w:r>
    </w:p>
    <w:p w:rsidR="00EA7306" w:rsidRDefault="00EA7306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rFonts w:cstheme="minorHAnsi"/>
          <w:sz w:val="32"/>
          <w:szCs w:val="32"/>
          <w:lang w:val="fr-MA" w:bidi="ar-MA"/>
        </w:rPr>
        <w:t>Pour le choix 2</w:t>
      </w:r>
    </w:p>
    <w:p w:rsidR="00EA7306" w:rsidRDefault="00EA7306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rFonts w:cstheme="minorHAnsi"/>
          <w:sz w:val="32"/>
          <w:szCs w:val="32"/>
          <w:lang w:val="fr-MA" w:bidi="ar-MA"/>
        </w:rPr>
        <w:t>Des option de gestion simple</w:t>
      </w:r>
    </w:p>
    <w:p w:rsidR="00EA7306" w:rsidRDefault="00EA7306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noProof/>
        </w:rPr>
        <w:drawing>
          <wp:inline distT="0" distB="0" distL="0" distR="0">
            <wp:extent cx="6134100" cy="4410075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306" w:rsidRDefault="00806B5D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rFonts w:cstheme="minorHAnsi"/>
          <w:sz w:val="32"/>
          <w:szCs w:val="32"/>
          <w:lang w:val="fr-MA" w:bidi="ar-MA"/>
        </w:rPr>
        <w:lastRenderedPageBreak/>
        <w:t>Pour choix 3</w:t>
      </w:r>
    </w:p>
    <w:p w:rsidR="00806B5D" w:rsidRDefault="00806B5D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rFonts w:cstheme="minorHAnsi"/>
          <w:sz w:val="32"/>
          <w:szCs w:val="32"/>
          <w:lang w:val="fr-MA" w:bidi="ar-MA"/>
        </w:rPr>
        <w:t>Formatter le programme</w:t>
      </w:r>
    </w:p>
    <w:p w:rsidR="00806B5D" w:rsidRDefault="00806B5D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rFonts w:cstheme="minorHAnsi"/>
          <w:sz w:val="32"/>
          <w:szCs w:val="32"/>
          <w:lang w:val="fr-MA" w:bidi="ar-MA"/>
        </w:rPr>
        <w:t>Pour choix 4</w:t>
      </w:r>
    </w:p>
    <w:p w:rsidR="00806B5D" w:rsidRDefault="00806B5D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rFonts w:cstheme="minorHAnsi"/>
          <w:sz w:val="32"/>
          <w:szCs w:val="32"/>
          <w:lang w:val="fr-MA" w:bidi="ar-MA"/>
        </w:rPr>
        <w:t>Quitte de programme</w:t>
      </w:r>
    </w:p>
    <w:p w:rsidR="00806B5D" w:rsidRDefault="00806B5D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rFonts w:cstheme="minorHAnsi"/>
          <w:sz w:val="32"/>
          <w:szCs w:val="32"/>
          <w:lang w:val="fr-MA" w:bidi="ar-MA"/>
        </w:rPr>
        <w:t>Pour choix 0</w:t>
      </w:r>
    </w:p>
    <w:p w:rsidR="00806B5D" w:rsidRDefault="00806B5D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  <w:r>
        <w:rPr>
          <w:rFonts w:cstheme="minorHAnsi"/>
          <w:sz w:val="32"/>
          <w:szCs w:val="32"/>
          <w:lang w:val="fr-MA" w:bidi="ar-MA"/>
        </w:rPr>
        <w:t xml:space="preserve">Afficher les auteur du programme et leurs contact. </w:t>
      </w:r>
    </w:p>
    <w:p w:rsidR="00EA7306" w:rsidRPr="00984190" w:rsidRDefault="00EA7306" w:rsidP="00984190">
      <w:pPr>
        <w:spacing w:line="276" w:lineRule="auto"/>
        <w:rPr>
          <w:rFonts w:cstheme="minorHAnsi"/>
          <w:sz w:val="32"/>
          <w:szCs w:val="32"/>
          <w:lang w:val="fr-MA" w:bidi="ar-MA"/>
        </w:rPr>
      </w:pPr>
    </w:p>
    <w:p w:rsidR="005F7441" w:rsidRPr="00984190" w:rsidRDefault="00396AB4" w:rsidP="005F7441">
      <w:pPr>
        <w:rPr>
          <w:rFonts w:asciiTheme="majorHAnsi" w:hAnsiTheme="majorHAnsi" w:cstheme="majorBidi"/>
          <w:b/>
          <w:bCs/>
          <w:color w:val="7A7A7A" w:themeColor="accent1"/>
          <w:sz w:val="44"/>
          <w:szCs w:val="44"/>
          <w:u w:val="single"/>
          <w:lang w:val="fr-MA"/>
        </w:rPr>
      </w:pPr>
      <w:r>
        <w:rPr>
          <w:rFonts w:asciiTheme="majorHAnsi" w:hAnsiTheme="majorHAnsi" w:cstheme="majorBidi"/>
          <w:b/>
          <w:bCs/>
          <w:color w:val="7A7A7A" w:themeColor="accent1"/>
          <w:sz w:val="44"/>
          <w:szCs w:val="44"/>
          <w:u w:val="single"/>
          <w:lang w:val="fr-MA"/>
        </w:rPr>
        <w:t>Organisation de programme</w:t>
      </w:r>
      <w:r w:rsidR="006009F0" w:rsidRPr="00984190">
        <w:rPr>
          <w:rFonts w:asciiTheme="majorHAnsi" w:hAnsiTheme="majorHAnsi" w:cstheme="majorBidi"/>
          <w:b/>
          <w:bCs/>
          <w:color w:val="7A7A7A" w:themeColor="accent1"/>
          <w:sz w:val="44"/>
          <w:szCs w:val="44"/>
          <w:u w:val="single"/>
          <w:lang w:val="fr-MA"/>
        </w:rPr>
        <w:t>:</w:t>
      </w:r>
    </w:p>
    <w:p w:rsidR="00396AB4" w:rsidRDefault="002A7D1D" w:rsidP="00396AB4">
      <w:pPr>
        <w:spacing w:line="276" w:lineRule="auto"/>
        <w:rPr>
          <w:rFonts w:cstheme="minorHAnsi"/>
          <w:sz w:val="32"/>
          <w:szCs w:val="32"/>
          <w:lang w:val="fr-MA"/>
        </w:rPr>
      </w:pPr>
      <w:r>
        <w:rPr>
          <w:rFonts w:cstheme="minorHAnsi"/>
          <w:sz w:val="32"/>
          <w:szCs w:val="32"/>
          <w:lang w:val="fr-MA"/>
        </w:rPr>
        <w:t>l</w:t>
      </w:r>
      <w:r w:rsidR="00396AB4" w:rsidRPr="00396AB4">
        <w:rPr>
          <w:rFonts w:cstheme="minorHAnsi"/>
          <w:sz w:val="32"/>
          <w:szCs w:val="32"/>
          <w:lang w:val="fr-MA"/>
        </w:rPr>
        <w:t>es laibrairaie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 w:rsidRPr="002A7D1D">
        <w:rPr>
          <w:rFonts w:cstheme="minorHAnsi"/>
          <w:sz w:val="32"/>
          <w:szCs w:val="32"/>
          <w:lang w:val="fr-MA"/>
        </w:rPr>
        <w:t>#include&lt;stdio.h&gt;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</w:rPr>
      </w:pPr>
      <w:r w:rsidRPr="002A7D1D">
        <w:rPr>
          <w:rFonts w:cstheme="minorHAnsi"/>
          <w:sz w:val="32"/>
          <w:szCs w:val="32"/>
        </w:rPr>
        <w:t>#include&lt;stdlib.h&gt;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</w:rPr>
      </w:pPr>
      <w:r w:rsidRPr="002A7D1D">
        <w:rPr>
          <w:rFonts w:cstheme="minorHAnsi"/>
          <w:sz w:val="32"/>
          <w:szCs w:val="32"/>
        </w:rPr>
        <w:t>#include&lt;conio.h&gt;</w:t>
      </w:r>
    </w:p>
    <w:p w:rsidR="002A7D1D" w:rsidRPr="00297605" w:rsidRDefault="002A7D1D" w:rsidP="002A7D1D">
      <w:pPr>
        <w:spacing w:line="276" w:lineRule="auto"/>
        <w:rPr>
          <w:rFonts w:cstheme="minorHAnsi"/>
          <w:sz w:val="32"/>
          <w:szCs w:val="32"/>
        </w:rPr>
      </w:pPr>
      <w:r w:rsidRPr="00297605">
        <w:rPr>
          <w:rFonts w:cstheme="minorHAnsi"/>
          <w:sz w:val="32"/>
          <w:szCs w:val="32"/>
        </w:rPr>
        <w:t>#include&lt;string.h&gt;</w:t>
      </w:r>
    </w:p>
    <w:p w:rsidR="002A7D1D" w:rsidRPr="00297605" w:rsidRDefault="002A7D1D" w:rsidP="002A7D1D">
      <w:pPr>
        <w:spacing w:line="276" w:lineRule="auto"/>
        <w:rPr>
          <w:rFonts w:cstheme="minorHAnsi"/>
          <w:sz w:val="32"/>
          <w:szCs w:val="32"/>
        </w:rPr>
      </w:pPr>
      <w:r w:rsidRPr="00297605">
        <w:rPr>
          <w:rFonts w:cstheme="minorHAnsi"/>
          <w:sz w:val="32"/>
          <w:szCs w:val="32"/>
        </w:rPr>
        <w:t>Les structurs :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</w:rPr>
      </w:pPr>
      <w:r w:rsidRPr="002A7D1D">
        <w:rPr>
          <w:rFonts w:cstheme="minorHAnsi"/>
          <w:sz w:val="32"/>
          <w:szCs w:val="32"/>
        </w:rPr>
        <w:t>ypedef struct {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</w:rPr>
      </w:pPr>
      <w:r w:rsidRPr="002A7D1D">
        <w:rPr>
          <w:rFonts w:cstheme="minorHAnsi"/>
          <w:sz w:val="32"/>
          <w:szCs w:val="32"/>
        </w:rPr>
        <w:t xml:space="preserve">    char chenf[25];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</w:rPr>
      </w:pPr>
      <w:r w:rsidRPr="002A7D1D">
        <w:rPr>
          <w:rFonts w:cstheme="minorHAnsi"/>
          <w:sz w:val="32"/>
          <w:szCs w:val="32"/>
        </w:rPr>
        <w:t>}chainedenf;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</w:rPr>
      </w:pP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</w:rPr>
      </w:pPr>
      <w:r w:rsidRPr="002A7D1D">
        <w:rPr>
          <w:rFonts w:cstheme="minorHAnsi"/>
          <w:sz w:val="32"/>
          <w:szCs w:val="32"/>
        </w:rPr>
        <w:t>typedef struct{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</w:rPr>
      </w:pPr>
      <w:r w:rsidRPr="002A7D1D">
        <w:rPr>
          <w:rFonts w:cstheme="minorHAnsi"/>
          <w:sz w:val="32"/>
          <w:szCs w:val="32"/>
        </w:rPr>
        <w:tab/>
        <w:t>chainedenf nomenf[3];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</w:rPr>
      </w:pPr>
      <w:r w:rsidRPr="002A7D1D">
        <w:rPr>
          <w:rFonts w:cstheme="minorHAnsi"/>
          <w:sz w:val="32"/>
          <w:szCs w:val="32"/>
        </w:rPr>
        <w:tab/>
        <w:t>chainedenf prenomenf[3];</w:t>
      </w:r>
    </w:p>
    <w:p w:rsidR="002A7D1D" w:rsidRPr="00297605" w:rsidRDefault="002A7D1D" w:rsidP="002A7D1D">
      <w:pPr>
        <w:spacing w:line="276" w:lineRule="auto"/>
        <w:rPr>
          <w:rFonts w:cstheme="minorHAnsi"/>
          <w:sz w:val="32"/>
          <w:szCs w:val="32"/>
        </w:rPr>
      </w:pPr>
      <w:r w:rsidRPr="002A7D1D">
        <w:rPr>
          <w:rFonts w:cstheme="minorHAnsi"/>
          <w:sz w:val="32"/>
          <w:szCs w:val="32"/>
        </w:rPr>
        <w:tab/>
      </w:r>
      <w:r w:rsidRPr="00297605">
        <w:rPr>
          <w:rFonts w:cstheme="minorHAnsi"/>
          <w:sz w:val="32"/>
          <w:szCs w:val="32"/>
        </w:rPr>
        <w:t>int NbEnfant;</w:t>
      </w:r>
    </w:p>
    <w:p w:rsidR="002A7D1D" w:rsidRPr="00297605" w:rsidRDefault="002A7D1D" w:rsidP="002A7D1D">
      <w:pPr>
        <w:spacing w:line="276" w:lineRule="auto"/>
        <w:rPr>
          <w:rFonts w:cstheme="minorHAnsi"/>
          <w:sz w:val="32"/>
          <w:szCs w:val="32"/>
        </w:rPr>
      </w:pPr>
      <w:r w:rsidRPr="00297605">
        <w:rPr>
          <w:rFonts w:cstheme="minorHAnsi"/>
          <w:sz w:val="32"/>
          <w:szCs w:val="32"/>
        </w:rPr>
        <w:t>}enfant;</w:t>
      </w:r>
    </w:p>
    <w:p w:rsidR="002A7D1D" w:rsidRPr="00297605" w:rsidRDefault="002A7D1D" w:rsidP="002A7D1D">
      <w:pPr>
        <w:spacing w:line="276" w:lineRule="auto"/>
        <w:rPr>
          <w:rFonts w:cstheme="minorHAnsi"/>
          <w:sz w:val="32"/>
          <w:szCs w:val="32"/>
        </w:rPr>
      </w:pPr>
    </w:p>
    <w:p w:rsidR="002A7D1D" w:rsidRPr="00297605" w:rsidRDefault="002A7D1D" w:rsidP="002A7D1D">
      <w:pPr>
        <w:spacing w:line="276" w:lineRule="auto"/>
        <w:rPr>
          <w:rFonts w:cstheme="minorHAnsi"/>
          <w:sz w:val="32"/>
          <w:szCs w:val="32"/>
        </w:rPr>
      </w:pPr>
      <w:r w:rsidRPr="00297605">
        <w:rPr>
          <w:rFonts w:cstheme="minorHAnsi"/>
          <w:sz w:val="32"/>
          <w:szCs w:val="32"/>
        </w:rPr>
        <w:t>typedef struct{</w:t>
      </w:r>
    </w:p>
    <w:p w:rsidR="002A7D1D" w:rsidRPr="00297605" w:rsidRDefault="002A7D1D" w:rsidP="002A7D1D">
      <w:pPr>
        <w:spacing w:line="276" w:lineRule="auto"/>
        <w:rPr>
          <w:rFonts w:cstheme="minorHAnsi"/>
          <w:sz w:val="32"/>
          <w:szCs w:val="32"/>
        </w:rPr>
      </w:pPr>
      <w:r w:rsidRPr="00297605">
        <w:rPr>
          <w:rFonts w:cstheme="minorHAnsi"/>
          <w:sz w:val="32"/>
          <w:szCs w:val="32"/>
        </w:rPr>
        <w:tab/>
        <w:t>chainedenf nomenfS[15];</w:t>
      </w:r>
    </w:p>
    <w:p w:rsidR="002A7D1D" w:rsidRPr="00297605" w:rsidRDefault="002A7D1D" w:rsidP="002A7D1D">
      <w:pPr>
        <w:spacing w:line="276" w:lineRule="auto"/>
        <w:rPr>
          <w:rFonts w:cstheme="minorHAnsi"/>
          <w:sz w:val="32"/>
          <w:szCs w:val="32"/>
        </w:rPr>
      </w:pPr>
      <w:r w:rsidRPr="00297605">
        <w:rPr>
          <w:rFonts w:cstheme="minorHAnsi"/>
          <w:sz w:val="32"/>
          <w:szCs w:val="32"/>
        </w:rPr>
        <w:tab/>
        <w:t>chainedenf prenomenfS[15];</w:t>
      </w:r>
    </w:p>
    <w:p w:rsidR="002A7D1D" w:rsidRPr="00297605" w:rsidRDefault="002A7D1D" w:rsidP="002A7D1D">
      <w:pPr>
        <w:spacing w:line="276" w:lineRule="auto"/>
        <w:rPr>
          <w:rFonts w:cstheme="minorHAnsi"/>
          <w:sz w:val="32"/>
          <w:szCs w:val="32"/>
        </w:rPr>
      </w:pPr>
      <w:r w:rsidRPr="00297605">
        <w:rPr>
          <w:rFonts w:cstheme="minorHAnsi"/>
          <w:sz w:val="32"/>
          <w:szCs w:val="32"/>
        </w:rPr>
        <w:tab/>
        <w:t>int NbEnfantS;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 w:rsidRPr="002A7D1D">
        <w:rPr>
          <w:rFonts w:cstheme="minorHAnsi"/>
          <w:sz w:val="32"/>
          <w:szCs w:val="32"/>
          <w:lang w:val="fr-MA"/>
        </w:rPr>
        <w:t>}enfantS;</w:t>
      </w:r>
      <w:r>
        <w:rPr>
          <w:rFonts w:cstheme="minorHAnsi"/>
          <w:sz w:val="32"/>
          <w:szCs w:val="32"/>
          <w:lang w:val="fr-MA"/>
        </w:rPr>
        <w:t xml:space="preserve">    pour ajouter les information des enfants plus qe 3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  <w:lang w:val="fr-MA"/>
        </w:rPr>
      </w:pP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</w:rPr>
      </w:pPr>
      <w:r w:rsidRPr="002A7D1D">
        <w:rPr>
          <w:rFonts w:cstheme="minorHAnsi"/>
          <w:sz w:val="32"/>
          <w:szCs w:val="32"/>
        </w:rPr>
        <w:t>typedef struct{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</w:rPr>
      </w:pPr>
      <w:r w:rsidRPr="002A7D1D">
        <w:rPr>
          <w:rFonts w:cstheme="minorHAnsi"/>
          <w:sz w:val="32"/>
          <w:szCs w:val="32"/>
        </w:rPr>
        <w:tab/>
        <w:t>chainedenf nomac;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</w:rPr>
      </w:pPr>
      <w:r w:rsidRPr="002A7D1D">
        <w:rPr>
          <w:rFonts w:cstheme="minorHAnsi"/>
          <w:sz w:val="32"/>
          <w:szCs w:val="32"/>
        </w:rPr>
        <w:tab/>
        <w:t>chainedenf prenomac;</w:t>
      </w:r>
    </w:p>
    <w:p w:rsidR="002A7D1D" w:rsidRPr="00297605" w:rsidRDefault="002A7D1D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 w:rsidRPr="002A7D1D">
        <w:rPr>
          <w:rFonts w:cstheme="minorHAnsi"/>
          <w:sz w:val="32"/>
          <w:szCs w:val="32"/>
        </w:rPr>
        <w:tab/>
      </w:r>
      <w:r w:rsidRPr="00297605">
        <w:rPr>
          <w:rFonts w:cstheme="minorHAnsi"/>
          <w:sz w:val="32"/>
          <w:szCs w:val="32"/>
          <w:lang w:val="fr-MA"/>
        </w:rPr>
        <w:t>char natac[15];</w:t>
      </w:r>
    </w:p>
    <w:p w:rsidR="002A7D1D" w:rsidRPr="00297605" w:rsidRDefault="002A7D1D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 w:rsidRPr="00297605">
        <w:rPr>
          <w:rFonts w:cstheme="minorHAnsi"/>
          <w:sz w:val="32"/>
          <w:szCs w:val="32"/>
          <w:lang w:val="fr-MA"/>
        </w:rPr>
        <w:t>}accom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 w:rsidRPr="002A7D1D">
        <w:rPr>
          <w:rFonts w:cstheme="minorHAnsi"/>
          <w:sz w:val="32"/>
          <w:szCs w:val="32"/>
          <w:lang w:val="fr-MA"/>
        </w:rPr>
        <w:t>Pour ajouter l</w:t>
      </w:r>
      <w:r>
        <w:rPr>
          <w:rFonts w:cstheme="minorHAnsi"/>
          <w:sz w:val="32"/>
          <w:szCs w:val="32"/>
          <w:lang w:val="fr-MA"/>
        </w:rPr>
        <w:t>es infs d accompagnom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 w:rsidRPr="002A7D1D">
        <w:rPr>
          <w:rFonts w:cstheme="minorHAnsi"/>
          <w:sz w:val="32"/>
          <w:szCs w:val="32"/>
          <w:lang w:val="fr-MA"/>
        </w:rPr>
        <w:t>typedef struct{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 w:rsidRPr="002A7D1D">
        <w:rPr>
          <w:rFonts w:cstheme="minorHAnsi"/>
          <w:sz w:val="32"/>
          <w:szCs w:val="32"/>
          <w:lang w:val="fr-MA"/>
        </w:rPr>
        <w:tab/>
        <w:t>char nom[25];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 w:rsidRPr="002A7D1D">
        <w:rPr>
          <w:rFonts w:cstheme="minorHAnsi"/>
          <w:sz w:val="32"/>
          <w:szCs w:val="32"/>
          <w:lang w:val="fr-MA"/>
        </w:rPr>
        <w:tab/>
        <w:t>char prenom[25];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 w:rsidRPr="002A7D1D">
        <w:rPr>
          <w:rFonts w:cstheme="minorHAnsi"/>
          <w:sz w:val="32"/>
          <w:szCs w:val="32"/>
          <w:lang w:val="fr-MA"/>
        </w:rPr>
        <w:tab/>
        <w:t>char sexe;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 w:rsidRPr="002A7D1D">
        <w:rPr>
          <w:rFonts w:cstheme="minorHAnsi"/>
          <w:sz w:val="32"/>
          <w:szCs w:val="32"/>
          <w:lang w:val="fr-MA"/>
        </w:rPr>
        <w:t xml:space="preserve">    int age;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 w:rsidRPr="002A7D1D">
        <w:rPr>
          <w:rFonts w:cstheme="minorHAnsi"/>
          <w:sz w:val="32"/>
          <w:szCs w:val="32"/>
          <w:lang w:val="fr-MA"/>
        </w:rPr>
        <w:t xml:space="preserve">    char nat[15];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 w:rsidRPr="002A7D1D">
        <w:rPr>
          <w:rFonts w:cstheme="minorHAnsi"/>
          <w:sz w:val="32"/>
          <w:szCs w:val="32"/>
          <w:lang w:val="fr-MA"/>
        </w:rPr>
        <w:tab/>
        <w:t>enfant enf;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 w:rsidRPr="002A7D1D">
        <w:rPr>
          <w:rFonts w:cstheme="minorHAnsi"/>
          <w:sz w:val="32"/>
          <w:szCs w:val="32"/>
          <w:lang w:val="fr-MA"/>
        </w:rPr>
        <w:tab/>
        <w:t>accom ac;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 w:rsidRPr="002A7D1D">
        <w:rPr>
          <w:rFonts w:cstheme="minorHAnsi"/>
          <w:sz w:val="32"/>
          <w:szCs w:val="32"/>
          <w:lang w:val="fr-MA"/>
        </w:rPr>
        <w:tab/>
        <w:t>enfantS enfS;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 w:rsidRPr="002A7D1D">
        <w:rPr>
          <w:rFonts w:cstheme="minorHAnsi"/>
          <w:sz w:val="32"/>
          <w:szCs w:val="32"/>
          <w:lang w:val="fr-MA"/>
        </w:rPr>
        <w:tab/>
        <w:t>int prixx;</w:t>
      </w:r>
    </w:p>
    <w:p w:rsidR="002A7D1D" w:rsidRPr="002A7D1D" w:rsidRDefault="002A7D1D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 w:rsidRPr="002A7D1D">
        <w:rPr>
          <w:rFonts w:cstheme="minorHAnsi"/>
          <w:sz w:val="32"/>
          <w:szCs w:val="32"/>
          <w:lang w:val="fr-MA"/>
        </w:rPr>
        <w:lastRenderedPageBreak/>
        <w:tab/>
        <w:t>int nuit;</w:t>
      </w:r>
    </w:p>
    <w:p w:rsidR="002A7D1D" w:rsidRDefault="002A7D1D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 w:rsidRPr="002A7D1D">
        <w:rPr>
          <w:rFonts w:cstheme="minorHAnsi"/>
          <w:sz w:val="32"/>
          <w:szCs w:val="32"/>
          <w:lang w:val="fr-MA"/>
        </w:rPr>
        <w:t>}clien;</w:t>
      </w:r>
    </w:p>
    <w:p w:rsidR="002A7D1D" w:rsidRDefault="002A7D1D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>
        <w:rPr>
          <w:rFonts w:cstheme="minorHAnsi"/>
          <w:sz w:val="32"/>
          <w:szCs w:val="32"/>
          <w:lang w:val="fr-MA"/>
        </w:rPr>
        <w:t>Pour ajouter les information daun client principale.</w:t>
      </w:r>
    </w:p>
    <w:p w:rsidR="002A7D1D" w:rsidRDefault="002A7D1D" w:rsidP="002A7D1D">
      <w:pPr>
        <w:spacing w:line="276" w:lineRule="auto"/>
        <w:rPr>
          <w:rFonts w:cstheme="minorHAnsi"/>
          <w:sz w:val="32"/>
          <w:szCs w:val="32"/>
          <w:lang w:val="fr-MA"/>
        </w:rPr>
      </w:pPr>
    </w:p>
    <w:p w:rsidR="002A7D1D" w:rsidRDefault="00821BA3" w:rsidP="002A7D1D">
      <w:pPr>
        <w:spacing w:line="276" w:lineRule="auto"/>
        <w:rPr>
          <w:rFonts w:cstheme="minorHAnsi"/>
          <w:b/>
          <w:bCs/>
          <w:sz w:val="36"/>
          <w:szCs w:val="36"/>
          <w:lang w:val="fr-MA"/>
        </w:rPr>
      </w:pPr>
      <w:r>
        <w:rPr>
          <w:rFonts w:cstheme="minorHAnsi"/>
          <w:b/>
          <w:bCs/>
          <w:sz w:val="36"/>
          <w:szCs w:val="36"/>
          <w:lang w:val="fr-MA"/>
        </w:rPr>
        <w:t xml:space="preserve">Exemple des </w:t>
      </w:r>
      <w:bookmarkStart w:id="0" w:name="_GoBack"/>
      <w:bookmarkEnd w:id="0"/>
      <w:r w:rsidR="002A7D1D" w:rsidRPr="002A7D1D">
        <w:rPr>
          <w:rFonts w:cstheme="minorHAnsi"/>
          <w:b/>
          <w:bCs/>
          <w:sz w:val="36"/>
          <w:szCs w:val="36"/>
          <w:lang w:val="fr-MA"/>
        </w:rPr>
        <w:t>role</w:t>
      </w:r>
      <w:r w:rsidR="002A7D1D">
        <w:rPr>
          <w:rFonts w:cstheme="minorHAnsi"/>
          <w:b/>
          <w:bCs/>
          <w:sz w:val="36"/>
          <w:szCs w:val="36"/>
          <w:lang w:val="fr-MA"/>
        </w:rPr>
        <w:t>s</w:t>
      </w:r>
      <w:r w:rsidR="002A7D1D" w:rsidRPr="002A7D1D">
        <w:rPr>
          <w:rFonts w:cstheme="minorHAnsi"/>
          <w:b/>
          <w:bCs/>
          <w:sz w:val="36"/>
          <w:szCs w:val="36"/>
          <w:lang w:val="fr-MA"/>
        </w:rPr>
        <w:t xml:space="preserve"> des fonctions</w:t>
      </w:r>
    </w:p>
    <w:p w:rsidR="002A7D1D" w:rsidRDefault="002A7D1D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>
        <w:rPr>
          <w:rFonts w:cstheme="minorHAnsi"/>
          <w:sz w:val="32"/>
          <w:szCs w:val="32"/>
          <w:lang w:val="fr-MA"/>
        </w:rPr>
        <w:t xml:space="preserve">La fonction </w:t>
      </w:r>
      <w:r w:rsidRPr="002A7D1D">
        <w:rPr>
          <w:rFonts w:cstheme="minorHAnsi"/>
          <w:sz w:val="32"/>
          <w:szCs w:val="32"/>
          <w:lang w:val="fr-MA"/>
        </w:rPr>
        <w:t>clien SaisieClient()</w:t>
      </w:r>
      <w:r>
        <w:rPr>
          <w:rFonts w:cstheme="minorHAnsi"/>
          <w:sz w:val="32"/>
          <w:szCs w:val="32"/>
          <w:lang w:val="fr-MA"/>
        </w:rPr>
        <w:t xml:space="preserve">    pour afecter </w:t>
      </w:r>
      <w:r w:rsidR="00333F07">
        <w:rPr>
          <w:rFonts w:cstheme="minorHAnsi"/>
          <w:sz w:val="32"/>
          <w:szCs w:val="32"/>
          <w:lang w:val="fr-MA"/>
        </w:rPr>
        <w:t>des valeur a des varyablesapres qu il les prend pa l utilisateur</w:t>
      </w:r>
    </w:p>
    <w:p w:rsidR="00333F07" w:rsidRDefault="00333F07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 w:rsidRPr="00333F07">
        <w:rPr>
          <w:rFonts w:cstheme="minorHAnsi"/>
          <w:sz w:val="32"/>
          <w:szCs w:val="32"/>
          <w:lang w:val="fr-MA"/>
        </w:rPr>
        <w:t>int argent(clien pp)</w:t>
      </w:r>
      <w:r>
        <w:rPr>
          <w:rFonts w:cstheme="minorHAnsi"/>
          <w:sz w:val="32"/>
          <w:szCs w:val="32"/>
          <w:lang w:val="fr-MA"/>
        </w:rPr>
        <w:t xml:space="preserve"> pour calculer le prix</w:t>
      </w:r>
    </w:p>
    <w:p w:rsidR="00333F07" w:rsidRDefault="00333F07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 w:rsidRPr="00333F07">
        <w:rPr>
          <w:rFonts w:cstheme="minorHAnsi"/>
          <w:sz w:val="32"/>
          <w:szCs w:val="32"/>
          <w:lang w:val="fr-MA"/>
        </w:rPr>
        <w:t>void ajout_argent(int x)</w:t>
      </w:r>
      <w:r>
        <w:rPr>
          <w:rFonts w:cstheme="minorHAnsi"/>
          <w:sz w:val="32"/>
          <w:szCs w:val="32"/>
          <w:lang w:val="fr-MA"/>
        </w:rPr>
        <w:t xml:space="preserve"> pourajouter d argent a la caisse</w:t>
      </w:r>
    </w:p>
    <w:p w:rsidR="00333F07" w:rsidRDefault="00297605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 w:rsidRPr="00297605">
        <w:rPr>
          <w:rFonts w:cstheme="minorHAnsi"/>
          <w:sz w:val="32"/>
          <w:szCs w:val="32"/>
          <w:lang w:val="fr-MA"/>
        </w:rPr>
        <w:t>void perdu_argent(int x)</w:t>
      </w:r>
      <w:r>
        <w:rPr>
          <w:rFonts w:cstheme="minorHAnsi"/>
          <w:sz w:val="32"/>
          <w:szCs w:val="32"/>
          <w:lang w:val="fr-MA"/>
        </w:rPr>
        <w:t xml:space="preserve"> quand le patron prend d argent dans la caisse</w:t>
      </w:r>
    </w:p>
    <w:p w:rsidR="00297605" w:rsidRPr="002A7D1D" w:rsidRDefault="00297605" w:rsidP="002A7D1D">
      <w:pPr>
        <w:spacing w:line="276" w:lineRule="auto"/>
        <w:rPr>
          <w:rFonts w:cstheme="minorHAnsi"/>
          <w:sz w:val="32"/>
          <w:szCs w:val="32"/>
          <w:lang w:val="fr-MA"/>
        </w:rPr>
      </w:pPr>
      <w:r w:rsidRPr="00297605">
        <w:rPr>
          <w:rFonts w:cstheme="minorHAnsi"/>
          <w:sz w:val="32"/>
          <w:szCs w:val="32"/>
          <w:lang w:val="fr-MA"/>
        </w:rPr>
        <w:t>int nbr_chambre_vide()</w:t>
      </w:r>
      <w:r>
        <w:rPr>
          <w:rFonts w:cstheme="minorHAnsi"/>
          <w:sz w:val="32"/>
          <w:szCs w:val="32"/>
          <w:lang w:val="fr-MA"/>
        </w:rPr>
        <w:t xml:space="preserve"> pour savoir combient de chembre vide</w:t>
      </w:r>
    </w:p>
    <w:sectPr w:rsidR="00297605" w:rsidRPr="002A7D1D">
      <w:footerReference w:type="default" r:id="rId16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105" w:rsidRDefault="00E35105">
      <w:pPr>
        <w:spacing w:after="0" w:line="240" w:lineRule="auto"/>
      </w:pPr>
      <w:r>
        <w:separator/>
      </w:r>
    </w:p>
  </w:endnote>
  <w:endnote w:type="continuationSeparator" w:id="0">
    <w:p w:rsidR="00E35105" w:rsidRDefault="00E35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AB4" w:rsidRDefault="00396AB4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6AB4" w:rsidRDefault="00396AB4">
                          <w:pPr>
                            <w:pStyle w:val="Sansinterligne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3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    <v:textbox style="mso-fit-shape-to-text:t" inset=",0,,0">
                <w:txbxContent>
                  <w:p w:rsidR="00396AB4" w:rsidRDefault="00396AB4">
                    <w:pPr>
                      <w:pStyle w:val="Sansinterlign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6AB4" w:rsidRDefault="00396AB4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821BA3" w:rsidRPr="00821BA3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  <w:lang w:val="fr-FR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6" o:spid="_x0000_s104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    <v:textbox style="layout-flow:vertical">
                <w:txbxContent>
                  <w:p w:rsidR="00396AB4" w:rsidRDefault="00396AB4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821BA3" w:rsidRPr="00821BA3">
                      <w:rPr>
                        <w:b/>
                        <w:bCs/>
                        <w:noProof/>
                        <w:color w:val="000000" w:themeColor="text1"/>
                        <w:sz w:val="44"/>
                        <w:lang w:val="fr-FR"/>
                      </w:rPr>
                      <w:t>5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48E61D6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2B9DDE7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74FD219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105" w:rsidRDefault="00E35105">
      <w:pPr>
        <w:spacing w:after="0" w:line="240" w:lineRule="auto"/>
      </w:pPr>
      <w:r>
        <w:separator/>
      </w:r>
    </w:p>
  </w:footnote>
  <w:footnote w:type="continuationSeparator" w:id="0">
    <w:p w:rsidR="00E35105" w:rsidRDefault="00E35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3AA0"/>
    <w:multiLevelType w:val="hybridMultilevel"/>
    <w:tmpl w:val="A8EC1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380C0019" w:tentative="1">
      <w:start w:val="1"/>
      <w:numFmt w:val="lowerLetter"/>
      <w:lvlText w:val="%2."/>
      <w:lvlJc w:val="left"/>
      <w:pPr>
        <w:ind w:left="2160" w:hanging="360"/>
      </w:pPr>
    </w:lvl>
    <w:lvl w:ilvl="2" w:tplc="380C001B" w:tentative="1">
      <w:start w:val="1"/>
      <w:numFmt w:val="lowerRoman"/>
      <w:lvlText w:val="%3."/>
      <w:lvlJc w:val="right"/>
      <w:pPr>
        <w:ind w:left="2880" w:hanging="180"/>
      </w:pPr>
    </w:lvl>
    <w:lvl w:ilvl="3" w:tplc="380C000F" w:tentative="1">
      <w:start w:val="1"/>
      <w:numFmt w:val="decimal"/>
      <w:lvlText w:val="%4."/>
      <w:lvlJc w:val="left"/>
      <w:pPr>
        <w:ind w:left="3600" w:hanging="360"/>
      </w:pPr>
    </w:lvl>
    <w:lvl w:ilvl="4" w:tplc="380C0019" w:tentative="1">
      <w:start w:val="1"/>
      <w:numFmt w:val="lowerLetter"/>
      <w:lvlText w:val="%5."/>
      <w:lvlJc w:val="left"/>
      <w:pPr>
        <w:ind w:left="4320" w:hanging="360"/>
      </w:pPr>
    </w:lvl>
    <w:lvl w:ilvl="5" w:tplc="380C001B" w:tentative="1">
      <w:start w:val="1"/>
      <w:numFmt w:val="lowerRoman"/>
      <w:lvlText w:val="%6."/>
      <w:lvlJc w:val="right"/>
      <w:pPr>
        <w:ind w:left="5040" w:hanging="180"/>
      </w:pPr>
    </w:lvl>
    <w:lvl w:ilvl="6" w:tplc="380C000F" w:tentative="1">
      <w:start w:val="1"/>
      <w:numFmt w:val="decimal"/>
      <w:lvlText w:val="%7."/>
      <w:lvlJc w:val="left"/>
      <w:pPr>
        <w:ind w:left="5760" w:hanging="360"/>
      </w:pPr>
    </w:lvl>
    <w:lvl w:ilvl="7" w:tplc="380C0019" w:tentative="1">
      <w:start w:val="1"/>
      <w:numFmt w:val="lowerLetter"/>
      <w:lvlText w:val="%8."/>
      <w:lvlJc w:val="left"/>
      <w:pPr>
        <w:ind w:left="6480" w:hanging="360"/>
      </w:pPr>
    </w:lvl>
    <w:lvl w:ilvl="8" w:tplc="3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22452D"/>
    <w:multiLevelType w:val="hybridMultilevel"/>
    <w:tmpl w:val="55D2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A3583"/>
    <w:multiLevelType w:val="hybridMultilevel"/>
    <w:tmpl w:val="4A60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82838"/>
    <w:multiLevelType w:val="hybridMultilevel"/>
    <w:tmpl w:val="6A8ABE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77BBF"/>
    <w:multiLevelType w:val="hybridMultilevel"/>
    <w:tmpl w:val="239EC6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4289E"/>
    <w:multiLevelType w:val="hybridMultilevel"/>
    <w:tmpl w:val="D062C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79430D"/>
    <w:multiLevelType w:val="hybridMultilevel"/>
    <w:tmpl w:val="3808DF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BA2EAE"/>
    <w:multiLevelType w:val="hybridMultilevel"/>
    <w:tmpl w:val="ED403F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A68CC"/>
    <w:multiLevelType w:val="hybridMultilevel"/>
    <w:tmpl w:val="E00EF79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74F769B"/>
    <w:multiLevelType w:val="hybridMultilevel"/>
    <w:tmpl w:val="0ED0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36CD9"/>
    <w:multiLevelType w:val="hybridMultilevel"/>
    <w:tmpl w:val="2092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7336B"/>
    <w:multiLevelType w:val="hybridMultilevel"/>
    <w:tmpl w:val="B0F0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C287E"/>
    <w:multiLevelType w:val="hybridMultilevel"/>
    <w:tmpl w:val="604CD9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097E4C"/>
    <w:multiLevelType w:val="hybridMultilevel"/>
    <w:tmpl w:val="01A21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7B7F26"/>
    <w:multiLevelType w:val="hybridMultilevel"/>
    <w:tmpl w:val="72B406B8"/>
    <w:lvl w:ilvl="0" w:tplc="AE96516C">
      <w:numFmt w:val="bullet"/>
      <w:lvlText w:val="-"/>
      <w:lvlJc w:val="left"/>
      <w:pPr>
        <w:ind w:left="1440" w:hanging="360"/>
      </w:pPr>
      <w:rPr>
        <w:rFonts w:ascii="Yu Gothic Light" w:eastAsia="Yu Gothic Light" w:hAnsi="Yu Gothic Light" w:cstheme="minorHAnsi" w:hint="eastAsia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5D4A32"/>
    <w:multiLevelType w:val="hybridMultilevel"/>
    <w:tmpl w:val="5DD07A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E3A63"/>
    <w:multiLevelType w:val="hybridMultilevel"/>
    <w:tmpl w:val="66FE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66B25"/>
    <w:multiLevelType w:val="hybridMultilevel"/>
    <w:tmpl w:val="93A484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36867"/>
    <w:multiLevelType w:val="hybridMultilevel"/>
    <w:tmpl w:val="402AF9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D75A3E"/>
    <w:multiLevelType w:val="hybridMultilevel"/>
    <w:tmpl w:val="8EC469C6"/>
    <w:lvl w:ilvl="0" w:tplc="AE96516C"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cstheme="minorHAnsi" w:hint="eastAsia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04F10"/>
    <w:multiLevelType w:val="hybridMultilevel"/>
    <w:tmpl w:val="A3CA28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C57AA8"/>
    <w:multiLevelType w:val="hybridMultilevel"/>
    <w:tmpl w:val="796234F6"/>
    <w:lvl w:ilvl="0" w:tplc="02085918"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2701F"/>
    <w:multiLevelType w:val="hybridMultilevel"/>
    <w:tmpl w:val="1570D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2F079D"/>
    <w:multiLevelType w:val="hybridMultilevel"/>
    <w:tmpl w:val="609833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860F6F"/>
    <w:multiLevelType w:val="hybridMultilevel"/>
    <w:tmpl w:val="9B54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5209F8"/>
    <w:multiLevelType w:val="hybridMultilevel"/>
    <w:tmpl w:val="624677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533604"/>
    <w:multiLevelType w:val="hybridMultilevel"/>
    <w:tmpl w:val="D2D614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E486B"/>
    <w:multiLevelType w:val="hybridMultilevel"/>
    <w:tmpl w:val="E5405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762921"/>
    <w:multiLevelType w:val="hybridMultilevel"/>
    <w:tmpl w:val="420AD19E"/>
    <w:lvl w:ilvl="0" w:tplc="AE96516C"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cstheme="minorHAnsi" w:hint="eastAsia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14725F"/>
    <w:multiLevelType w:val="hybridMultilevel"/>
    <w:tmpl w:val="66FC4A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802C88"/>
    <w:multiLevelType w:val="hybridMultilevel"/>
    <w:tmpl w:val="2ACAE4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70233E"/>
    <w:multiLevelType w:val="hybridMultilevel"/>
    <w:tmpl w:val="74FC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913B3"/>
    <w:multiLevelType w:val="hybridMultilevel"/>
    <w:tmpl w:val="C944C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66357D0"/>
    <w:multiLevelType w:val="hybridMultilevel"/>
    <w:tmpl w:val="1A3CD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B30831"/>
    <w:multiLevelType w:val="hybridMultilevel"/>
    <w:tmpl w:val="B8C843D6"/>
    <w:lvl w:ilvl="0" w:tplc="AE96516C"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86EB5"/>
    <w:multiLevelType w:val="hybridMultilevel"/>
    <w:tmpl w:val="ED1C11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C45C70"/>
    <w:multiLevelType w:val="hybridMultilevel"/>
    <w:tmpl w:val="F1AE4E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6765829"/>
    <w:multiLevelType w:val="hybridMultilevel"/>
    <w:tmpl w:val="09185A24"/>
    <w:lvl w:ilvl="0" w:tplc="AE96516C"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A6048F"/>
    <w:multiLevelType w:val="hybridMultilevel"/>
    <w:tmpl w:val="41C82A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EB0C9F"/>
    <w:multiLevelType w:val="hybridMultilevel"/>
    <w:tmpl w:val="BE8C7528"/>
    <w:lvl w:ilvl="0" w:tplc="AE96516C">
      <w:numFmt w:val="bullet"/>
      <w:lvlText w:val="-"/>
      <w:lvlJc w:val="left"/>
      <w:pPr>
        <w:ind w:left="1440" w:hanging="360"/>
      </w:pPr>
      <w:rPr>
        <w:rFonts w:ascii="Yu Gothic Light" w:eastAsia="Yu Gothic Light" w:hAnsi="Yu Gothic Light" w:cstheme="minorHAnsi" w:hint="eastAsia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A52DFC"/>
    <w:multiLevelType w:val="hybridMultilevel"/>
    <w:tmpl w:val="9FCC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7"/>
  </w:num>
  <w:num w:numId="3">
    <w:abstractNumId w:val="32"/>
  </w:num>
  <w:num w:numId="4">
    <w:abstractNumId w:val="8"/>
  </w:num>
  <w:num w:numId="5">
    <w:abstractNumId w:val="1"/>
  </w:num>
  <w:num w:numId="6">
    <w:abstractNumId w:val="10"/>
  </w:num>
  <w:num w:numId="7">
    <w:abstractNumId w:val="11"/>
  </w:num>
  <w:num w:numId="8">
    <w:abstractNumId w:val="13"/>
  </w:num>
  <w:num w:numId="9">
    <w:abstractNumId w:val="6"/>
  </w:num>
  <w:num w:numId="10">
    <w:abstractNumId w:val="20"/>
  </w:num>
  <w:num w:numId="11">
    <w:abstractNumId w:val="7"/>
  </w:num>
  <w:num w:numId="12">
    <w:abstractNumId w:val="36"/>
  </w:num>
  <w:num w:numId="13">
    <w:abstractNumId w:val="35"/>
  </w:num>
  <w:num w:numId="14">
    <w:abstractNumId w:val="25"/>
  </w:num>
  <w:num w:numId="15">
    <w:abstractNumId w:val="38"/>
  </w:num>
  <w:num w:numId="16">
    <w:abstractNumId w:val="8"/>
  </w:num>
  <w:num w:numId="17">
    <w:abstractNumId w:val="31"/>
  </w:num>
  <w:num w:numId="18">
    <w:abstractNumId w:val="16"/>
  </w:num>
  <w:num w:numId="19">
    <w:abstractNumId w:val="9"/>
  </w:num>
  <w:num w:numId="20">
    <w:abstractNumId w:val="18"/>
  </w:num>
  <w:num w:numId="21">
    <w:abstractNumId w:val="34"/>
  </w:num>
  <w:num w:numId="22">
    <w:abstractNumId w:val="22"/>
  </w:num>
  <w:num w:numId="23">
    <w:abstractNumId w:val="14"/>
  </w:num>
  <w:num w:numId="24">
    <w:abstractNumId w:val="19"/>
  </w:num>
  <w:num w:numId="25">
    <w:abstractNumId w:val="39"/>
  </w:num>
  <w:num w:numId="26">
    <w:abstractNumId w:val="28"/>
  </w:num>
  <w:num w:numId="27">
    <w:abstractNumId w:val="2"/>
  </w:num>
  <w:num w:numId="28">
    <w:abstractNumId w:val="12"/>
  </w:num>
  <w:num w:numId="29">
    <w:abstractNumId w:val="26"/>
  </w:num>
  <w:num w:numId="30">
    <w:abstractNumId w:val="15"/>
  </w:num>
  <w:num w:numId="31">
    <w:abstractNumId w:val="30"/>
  </w:num>
  <w:num w:numId="32">
    <w:abstractNumId w:val="33"/>
  </w:num>
  <w:num w:numId="33">
    <w:abstractNumId w:val="23"/>
  </w:num>
  <w:num w:numId="34">
    <w:abstractNumId w:val="29"/>
  </w:num>
  <w:num w:numId="35">
    <w:abstractNumId w:val="24"/>
  </w:num>
  <w:num w:numId="36">
    <w:abstractNumId w:val="40"/>
  </w:num>
  <w:num w:numId="37">
    <w:abstractNumId w:val="0"/>
  </w:num>
  <w:num w:numId="38">
    <w:abstractNumId w:val="3"/>
  </w:num>
  <w:num w:numId="39">
    <w:abstractNumId w:val="5"/>
  </w:num>
  <w:num w:numId="40">
    <w:abstractNumId w:val="17"/>
  </w:num>
  <w:num w:numId="41">
    <w:abstractNumId w:val="27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152"/>
    <w:rsid w:val="000269A3"/>
    <w:rsid w:val="00077F57"/>
    <w:rsid w:val="00094FAB"/>
    <w:rsid w:val="000D1246"/>
    <w:rsid w:val="000D3B44"/>
    <w:rsid w:val="0012338F"/>
    <w:rsid w:val="00146802"/>
    <w:rsid w:val="00151FD3"/>
    <w:rsid w:val="00176152"/>
    <w:rsid w:val="00185CDB"/>
    <w:rsid w:val="00195ADB"/>
    <w:rsid w:val="001A0B41"/>
    <w:rsid w:val="001C3E96"/>
    <w:rsid w:val="0022159C"/>
    <w:rsid w:val="00236AF6"/>
    <w:rsid w:val="0024016E"/>
    <w:rsid w:val="00242EFB"/>
    <w:rsid w:val="0024316F"/>
    <w:rsid w:val="0025293A"/>
    <w:rsid w:val="00256828"/>
    <w:rsid w:val="00297605"/>
    <w:rsid w:val="002A7D1D"/>
    <w:rsid w:val="002C1746"/>
    <w:rsid w:val="002F2078"/>
    <w:rsid w:val="002F46CF"/>
    <w:rsid w:val="002F77A3"/>
    <w:rsid w:val="003002F8"/>
    <w:rsid w:val="00305AFD"/>
    <w:rsid w:val="00333F07"/>
    <w:rsid w:val="00354DA1"/>
    <w:rsid w:val="00356282"/>
    <w:rsid w:val="003563C9"/>
    <w:rsid w:val="00383451"/>
    <w:rsid w:val="003959AA"/>
    <w:rsid w:val="00396AB4"/>
    <w:rsid w:val="00416864"/>
    <w:rsid w:val="00433030"/>
    <w:rsid w:val="00533BE7"/>
    <w:rsid w:val="00535428"/>
    <w:rsid w:val="00567AFF"/>
    <w:rsid w:val="005755E1"/>
    <w:rsid w:val="005E415C"/>
    <w:rsid w:val="005F4B2E"/>
    <w:rsid w:val="005F7441"/>
    <w:rsid w:val="006009F0"/>
    <w:rsid w:val="006264A6"/>
    <w:rsid w:val="00644A34"/>
    <w:rsid w:val="00653275"/>
    <w:rsid w:val="00691044"/>
    <w:rsid w:val="00695645"/>
    <w:rsid w:val="00730B8B"/>
    <w:rsid w:val="0075375A"/>
    <w:rsid w:val="00767ADE"/>
    <w:rsid w:val="007821C8"/>
    <w:rsid w:val="00790C3B"/>
    <w:rsid w:val="00793789"/>
    <w:rsid w:val="00795816"/>
    <w:rsid w:val="007D24C7"/>
    <w:rsid w:val="007E23C2"/>
    <w:rsid w:val="00806B5D"/>
    <w:rsid w:val="00821BA3"/>
    <w:rsid w:val="00821FB7"/>
    <w:rsid w:val="008351E7"/>
    <w:rsid w:val="00837F19"/>
    <w:rsid w:val="00863822"/>
    <w:rsid w:val="0086581D"/>
    <w:rsid w:val="0088732D"/>
    <w:rsid w:val="008C1D13"/>
    <w:rsid w:val="008E6B19"/>
    <w:rsid w:val="008F2797"/>
    <w:rsid w:val="00917D91"/>
    <w:rsid w:val="009349BC"/>
    <w:rsid w:val="00936C1E"/>
    <w:rsid w:val="00983E1E"/>
    <w:rsid w:val="00984190"/>
    <w:rsid w:val="009A11B8"/>
    <w:rsid w:val="009C048A"/>
    <w:rsid w:val="00A13359"/>
    <w:rsid w:val="00A80B2A"/>
    <w:rsid w:val="00A83B3A"/>
    <w:rsid w:val="00A96693"/>
    <w:rsid w:val="00AC27EE"/>
    <w:rsid w:val="00B17922"/>
    <w:rsid w:val="00BB0F0A"/>
    <w:rsid w:val="00BD2C26"/>
    <w:rsid w:val="00BE61F4"/>
    <w:rsid w:val="00BF200B"/>
    <w:rsid w:val="00BF3E83"/>
    <w:rsid w:val="00C0492A"/>
    <w:rsid w:val="00C5011B"/>
    <w:rsid w:val="00C63F25"/>
    <w:rsid w:val="00C8176B"/>
    <w:rsid w:val="00C84A0C"/>
    <w:rsid w:val="00CB790B"/>
    <w:rsid w:val="00D06F8E"/>
    <w:rsid w:val="00D4119A"/>
    <w:rsid w:val="00D42445"/>
    <w:rsid w:val="00D552D2"/>
    <w:rsid w:val="00D61FB3"/>
    <w:rsid w:val="00D866AD"/>
    <w:rsid w:val="00DA503E"/>
    <w:rsid w:val="00DC1317"/>
    <w:rsid w:val="00DC2FD7"/>
    <w:rsid w:val="00E3060F"/>
    <w:rsid w:val="00E35105"/>
    <w:rsid w:val="00E4595E"/>
    <w:rsid w:val="00E46307"/>
    <w:rsid w:val="00E6760B"/>
    <w:rsid w:val="00EA7306"/>
    <w:rsid w:val="00EC2143"/>
    <w:rsid w:val="00ED075E"/>
    <w:rsid w:val="00EF0842"/>
    <w:rsid w:val="00F119C3"/>
    <w:rsid w:val="00F14548"/>
    <w:rsid w:val="00F540CA"/>
    <w:rsid w:val="00F73DD2"/>
    <w:rsid w:val="00F90C2F"/>
    <w:rsid w:val="00F9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BDF26"/>
  <w15:docId w15:val="{7DB41E17-0E8C-4AB3-9D82-F80F9B80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C26"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Notedefin">
    <w:name w:val="endnote text"/>
    <w:basedOn w:val="Normal"/>
    <w:link w:val="NotedefinCar"/>
    <w:uiPriority w:val="99"/>
    <w:semiHidden/>
    <w:unhideWhenUsed/>
    <w:rsid w:val="0075375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5375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5375A"/>
    <w:rPr>
      <w:vertAlign w:val="superscript"/>
    </w:rPr>
  </w:style>
  <w:style w:type="table" w:styleId="Grilledutableau">
    <w:name w:val="Table Grid"/>
    <w:basedOn w:val="TableauNormal"/>
    <w:uiPriority w:val="59"/>
    <w:rsid w:val="00B17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560B087FB446E69D6917015595DE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472425-A163-45A3-8325-78C2F02BD6FE}"/>
      </w:docPartPr>
      <w:docPartBody>
        <w:p w:rsidR="00C72345" w:rsidRDefault="00A85A15">
          <w:pPr>
            <w:pStyle w:val="B2560B087FB446E69D6917015595DED0"/>
          </w:pPr>
          <w:r>
            <w:rPr>
              <w:lang w:val="fr-FR"/>
            </w:rPr>
            <w:t>[Titre du document]</w:t>
          </w:r>
        </w:p>
      </w:docPartBody>
    </w:docPart>
    <w:docPart>
      <w:docPartPr>
        <w:name w:val="F1FE7F2AF8E044159F858868CC26B4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0F4880-CE1A-4B59-9E2E-7823624486D3}"/>
      </w:docPartPr>
      <w:docPartBody>
        <w:p w:rsidR="00C72345" w:rsidRDefault="00A85A15">
          <w:pPr>
            <w:pStyle w:val="F1FE7F2AF8E044159F858868CC26B4FE"/>
          </w:pPr>
          <w:r>
            <w:rPr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ED3"/>
    <w:rsid w:val="00073582"/>
    <w:rsid w:val="002C444C"/>
    <w:rsid w:val="00422963"/>
    <w:rsid w:val="00544AFA"/>
    <w:rsid w:val="005968C1"/>
    <w:rsid w:val="0072109A"/>
    <w:rsid w:val="00887ED3"/>
    <w:rsid w:val="008A5EFA"/>
    <w:rsid w:val="00A85A15"/>
    <w:rsid w:val="00C72345"/>
    <w:rsid w:val="00D9328F"/>
    <w:rsid w:val="00F6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2560B087FB446E69D6917015595DED0">
    <w:name w:val="B2560B087FB446E69D6917015595DED0"/>
  </w:style>
  <w:style w:type="paragraph" w:customStyle="1" w:styleId="F1FE7F2AF8E044159F858868CC26B4FE">
    <w:name w:val="F1FE7F2AF8E044159F858868CC26B4FE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A150B670D3B74AB39B32740080742007">
    <w:name w:val="A150B670D3B74AB39B32740080742007"/>
  </w:style>
  <w:style w:type="paragraph" w:customStyle="1" w:styleId="D99B8AA31E3548D6B2C9E16A622F9FE3">
    <w:name w:val="D99B8AA31E3548D6B2C9E16A622F9FE3"/>
    <w:rsid w:val="00887ED3"/>
  </w:style>
  <w:style w:type="character" w:styleId="Textedelespacerserv">
    <w:name w:val="Placeholder Text"/>
    <w:basedOn w:val="Policepardfaut"/>
    <w:uiPriority w:val="99"/>
    <w:rsid w:val="008A5E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106FD-D610-408E-BC5C-BE14F3DC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1798</TotalTime>
  <Pages>7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[gestion d’hotel]</vt:lpstr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[gestion d’hotel]</dc:title>
  <dc:subject>ETUDE LE ROLE D’UN CONDENSATEUR DANS DES DIFFERENTS CIRCIUT</dc:subject>
  <dc:creator>mohamed soulaimani</dc:creator>
  <cp:lastModifiedBy>mohamed soulaimani</cp:lastModifiedBy>
  <cp:revision>23</cp:revision>
  <dcterms:created xsi:type="dcterms:W3CDTF">2017-10-24T21:53:00Z</dcterms:created>
  <dcterms:modified xsi:type="dcterms:W3CDTF">2018-01-13T09:54:00Z</dcterms:modified>
</cp:coreProperties>
</file>